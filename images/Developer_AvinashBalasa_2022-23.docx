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94" w:rsidRDefault="00342594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21AC98A7361340FBA98D00A7D4595936"/>
        </w:placeholder>
        <w:docPartList>
          <w:docPartGallery w:val="Quick Parts"/>
          <w:docPartCategory w:val=" Resume Name"/>
        </w:docPartList>
      </w:sdtPr>
      <w:sdtEndPr/>
      <w:sdtContent>
        <w:p w:rsidR="00342594" w:rsidRPr="00DD3B9F" w:rsidRDefault="006239FF">
          <w:pPr>
            <w:pStyle w:val="Title"/>
            <w:rPr>
              <w:sz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sz w:val="52"/>
              </w:rPr>
              <w:alias w:val="Author"/>
              <w:tag w:val=""/>
              <w:id w:val="-1792899604"/>
              <w:placeholder>
                <w:docPart w:val="B185919797F74362B95C12D713169F5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6419B" w:rsidRPr="00DD3B9F">
                <w:rPr>
                  <w:sz w:val="52"/>
                </w:rPr>
                <w:t>Avinash Balasa</w:t>
              </w:r>
            </w:sdtContent>
          </w:sdt>
        </w:p>
        <w:p w:rsidR="00342594" w:rsidRPr="00DD3B9F" w:rsidRDefault="006239FF">
          <w:pPr>
            <w:spacing w:after="0" w:line="240" w:lineRule="auto"/>
            <w:jc w:val="center"/>
            <w:rPr>
              <w:color w:val="2F5897" w:themeColor="text2"/>
              <w:sz w:val="20"/>
            </w:rPr>
          </w:pPr>
          <w:sdt>
            <w:sdtPr>
              <w:rPr>
                <w:color w:val="2F5897" w:themeColor="text2"/>
                <w:sz w:val="20"/>
              </w:rPr>
              <w:alias w:val="E-mail Address"/>
              <w:tag w:val=""/>
              <w:id w:val="492224369"/>
              <w:placeholder>
                <w:docPart w:val="5C253AA5FB1342098E8516280BDC2CE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3D4888" w:rsidRPr="00DD3B9F">
                <w:rPr>
                  <w:color w:val="2F5897" w:themeColor="text2"/>
                  <w:sz w:val="20"/>
                </w:rPr>
                <w:t>b</w:t>
              </w:r>
              <w:r w:rsidR="00CD5DEF" w:rsidRPr="00DD3B9F">
                <w:rPr>
                  <w:color w:val="2F5897" w:themeColor="text2"/>
                  <w:sz w:val="20"/>
                </w:rPr>
                <w:t>alasa</w:t>
              </w:r>
              <w:r w:rsidR="00BE25DB" w:rsidRPr="00DD3B9F">
                <w:rPr>
                  <w:color w:val="2F5897" w:themeColor="text2"/>
                  <w:sz w:val="20"/>
                </w:rPr>
                <w:t>.avinash</w:t>
              </w:r>
              <w:r w:rsidR="00CD5DEF" w:rsidRPr="00DD3B9F">
                <w:rPr>
                  <w:color w:val="2F5897" w:themeColor="text2"/>
                  <w:sz w:val="20"/>
                </w:rPr>
                <w:t>@gmail.com</w:t>
              </w:r>
            </w:sdtContent>
          </w:sdt>
          <w:r w:rsidR="00D125F4" w:rsidRPr="00DD3B9F">
            <w:rPr>
              <w:color w:val="2F5897" w:themeColor="text2"/>
              <w:sz w:val="20"/>
            </w:rPr>
            <w:t xml:space="preserve"> </w:t>
          </w:r>
          <w:r w:rsidR="00D125F4" w:rsidRPr="00DD3B9F">
            <w:rPr>
              <w:color w:val="7F7F7F" w:themeColor="text1" w:themeTint="80"/>
              <w:sz w:val="20"/>
            </w:rPr>
            <w:sym w:font="Symbol" w:char="F0B7"/>
          </w:r>
          <w:r w:rsidR="00D125F4" w:rsidRPr="00DD3B9F">
            <w:rPr>
              <w:color w:val="2F5897" w:themeColor="text2"/>
              <w:sz w:val="20"/>
            </w:rPr>
            <w:t xml:space="preserve"> </w:t>
          </w:r>
          <w:r w:rsidR="00BE25DB" w:rsidRPr="00DD3B9F">
            <w:rPr>
              <w:color w:val="2F5897" w:themeColor="text2"/>
              <w:sz w:val="20"/>
            </w:rPr>
            <w:t>Hyderabad</w:t>
          </w:r>
          <w:r w:rsidR="00BE25DB" w:rsidRPr="00DD3B9F">
            <w:rPr>
              <w:color w:val="7F7F7F" w:themeColor="text1" w:themeTint="80"/>
              <w:sz w:val="20"/>
            </w:rPr>
            <w:sym w:font="Symbol" w:char="F0B7"/>
          </w:r>
          <w:r w:rsidR="00BE25DB" w:rsidRPr="00DD3B9F">
            <w:rPr>
              <w:color w:val="2F5897" w:themeColor="text2"/>
              <w:sz w:val="20"/>
            </w:rPr>
            <w:t xml:space="preserve"> </w:t>
          </w:r>
          <w:r w:rsidR="00D125F4" w:rsidRPr="00DD3B9F">
            <w:rPr>
              <w:color w:val="2F5897" w:themeColor="text2"/>
              <w:sz w:val="20"/>
            </w:rPr>
            <w:t xml:space="preserve"> </w:t>
          </w:r>
          <w:sdt>
            <w:sdtPr>
              <w:rPr>
                <w:color w:val="2F5897" w:themeColor="text2"/>
                <w:sz w:val="20"/>
              </w:rPr>
              <w:alias w:val="Phone"/>
              <w:tag w:val=""/>
              <w:id w:val="-1095318542"/>
              <w:placeholder>
                <w:docPart w:val="495F56A45DD84629B679B92318914E86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76419B" w:rsidRPr="00DD3B9F">
                <w:rPr>
                  <w:color w:val="2F5897" w:themeColor="text2"/>
                  <w:sz w:val="20"/>
                </w:rPr>
                <w:t>+91-</w:t>
              </w:r>
              <w:r w:rsidR="00BE25DB" w:rsidRPr="00DD3B9F">
                <w:rPr>
                  <w:color w:val="2F5897" w:themeColor="text2"/>
                  <w:sz w:val="20"/>
                </w:rPr>
                <w:t>8686180572</w:t>
              </w:r>
            </w:sdtContent>
          </w:sdt>
        </w:p>
        <w:p w:rsidR="00342594" w:rsidRDefault="006239FF" w:rsidP="0076419B">
          <w:pPr>
            <w:spacing w:after="0" w:line="240" w:lineRule="auto"/>
            <w:jc w:val="center"/>
          </w:pPr>
        </w:p>
      </w:sdtContent>
    </w:sdt>
    <w:p w:rsidR="00342594" w:rsidRDefault="0076419B">
      <w:pPr>
        <w:pStyle w:val="SectionHeading"/>
      </w:pPr>
      <w:r>
        <w:t xml:space="preserve">Summary </w:t>
      </w:r>
    </w:p>
    <w:p w:rsidR="0082632C" w:rsidRDefault="00093129" w:rsidP="0082632C">
      <w:pPr>
        <w:numPr>
          <w:ilvl w:val="0"/>
          <w:numId w:val="6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Software engineer </w:t>
      </w:r>
      <w:r w:rsidR="001D660B">
        <w:rPr>
          <w:rFonts w:ascii="Arial" w:eastAsia="Times New Roman" w:hAnsi="Arial" w:cs="Arial"/>
          <w:color w:val="000000"/>
          <w:sz w:val="21"/>
          <w:szCs w:val="21"/>
        </w:rPr>
        <w:t>having 6</w:t>
      </w:r>
      <w:r w:rsidR="009275BE">
        <w:rPr>
          <w:rFonts w:ascii="Arial" w:eastAsia="Times New Roman" w:hAnsi="Arial" w:cs="Arial"/>
          <w:color w:val="000000"/>
          <w:sz w:val="21"/>
          <w:szCs w:val="21"/>
        </w:rPr>
        <w:t>+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 xml:space="preserve"> years of experience in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 xml:space="preserve"> Analysis, Design, Development 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and Maintena</w:t>
      </w:r>
      <w:r w:rsidR="005D0A49">
        <w:rPr>
          <w:rFonts w:ascii="Arial" w:eastAsia="Times New Roman" w:hAnsi="Arial" w:cs="Arial"/>
          <w:color w:val="000000"/>
          <w:sz w:val="21"/>
          <w:szCs w:val="21"/>
        </w:rPr>
        <w:t xml:space="preserve">nce of multi-tier </w:t>
      </w:r>
      <w:r w:rsidR="00CA3C0B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="00BD108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5D0A49">
        <w:rPr>
          <w:rFonts w:ascii="Arial" w:eastAsia="Times New Roman" w:hAnsi="Arial" w:cs="Arial"/>
          <w:color w:val="000000"/>
          <w:sz w:val="21"/>
          <w:szCs w:val="21"/>
        </w:rPr>
        <w:t>applications</w:t>
      </w:r>
      <w:r w:rsidR="0088407A">
        <w:rPr>
          <w:rFonts w:ascii="Arial" w:eastAsia="Times New Roman" w:hAnsi="Arial" w:cs="Arial"/>
          <w:color w:val="000000"/>
          <w:sz w:val="21"/>
          <w:szCs w:val="21"/>
        </w:rPr>
        <w:t xml:space="preserve"> in Banking and e-Commerce domain</w:t>
      </w:r>
    </w:p>
    <w:p w:rsidR="0082632C" w:rsidRDefault="0082632C" w:rsidP="0082632C">
      <w:pPr>
        <w:numPr>
          <w:ilvl w:val="0"/>
          <w:numId w:val="6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82632C">
        <w:rPr>
          <w:rFonts w:ascii="Arial" w:eastAsia="Times New Roman" w:hAnsi="Arial" w:cs="Arial"/>
          <w:color w:val="000000"/>
          <w:sz w:val="21"/>
          <w:szCs w:val="21"/>
        </w:rPr>
        <w:t>Strong communication, collaboration and team building skills with proficiency at grasping new technical concepts quickly and utilize the same in a productive manner.</w:t>
      </w:r>
    </w:p>
    <w:p w:rsidR="00775E3E" w:rsidRDefault="00D125F4" w:rsidP="005C597F">
      <w:pPr>
        <w:pStyle w:val="SectionHeading"/>
      </w:pPr>
      <w:r>
        <w:t>Experience</w:t>
      </w:r>
    </w:p>
    <w:p w:rsidR="001D660B" w:rsidRDefault="001D660B" w:rsidP="001D660B">
      <w:pPr>
        <w:pStyle w:val="NoSpacing"/>
        <w:rPr>
          <w:color w:val="404040" w:themeColor="text1" w:themeTint="BF"/>
          <w:sz w:val="24"/>
          <w:szCs w:val="24"/>
        </w:rPr>
      </w:pPr>
    </w:p>
    <w:p w:rsidR="001D660B" w:rsidRPr="0088407A" w:rsidRDefault="001D660B" w:rsidP="001D660B">
      <w:pPr>
        <w:pStyle w:val="NoSpacing"/>
        <w:rPr>
          <w:b/>
          <w:color w:val="404040" w:themeColor="text1" w:themeTint="BF"/>
          <w:sz w:val="24"/>
          <w:szCs w:val="24"/>
        </w:rPr>
      </w:pPr>
      <w:r w:rsidRPr="0088407A">
        <w:rPr>
          <w:b/>
          <w:color w:val="404040" w:themeColor="text1" w:themeTint="BF"/>
          <w:sz w:val="24"/>
          <w:szCs w:val="24"/>
        </w:rPr>
        <w:t>Ernst &amp; Young |GAP client</w:t>
      </w:r>
    </w:p>
    <w:p w:rsidR="001D660B" w:rsidRPr="001D660B" w:rsidRDefault="001D660B" w:rsidP="001D660B">
      <w:pPr>
        <w:pStyle w:val="SubsectionDate"/>
        <w:rPr>
          <w:iCs/>
        </w:rPr>
      </w:pPr>
      <w:r>
        <w:rPr>
          <w:rStyle w:val="IntenseEmphasis"/>
          <w:b w:val="0"/>
          <w:i w:val="0"/>
        </w:rPr>
        <w:t xml:space="preserve">Senior Technology Consultant </w:t>
      </w:r>
      <w:r>
        <w:rPr>
          <w:b/>
          <w:bCs/>
          <w:i/>
          <w:iCs/>
        </w:rPr>
        <w:t>12/2021</w:t>
      </w:r>
      <w:r>
        <w:t xml:space="preserve"> – present</w:t>
      </w:r>
    </w:p>
    <w:p w:rsidR="001D660B" w:rsidRDefault="001D660B" w:rsidP="001D660B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Working as a 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Senior java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developer in </w:t>
      </w:r>
      <w:r w:rsidR="009275BE">
        <w:rPr>
          <w:rFonts w:ascii="Arial" w:eastAsia="Times New Roman" w:hAnsi="Arial" w:cs="Arial"/>
          <w:color w:val="000000"/>
          <w:sz w:val="21"/>
          <w:szCs w:val="21"/>
        </w:rPr>
        <w:t>ecommerce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project 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handling order lifecycle with 60% development, 20% </w:t>
      </w:r>
      <w:r w:rsidR="00DD3B9F">
        <w:rPr>
          <w:rFonts w:ascii="Arial" w:eastAsia="Times New Roman" w:hAnsi="Arial" w:cs="Arial"/>
          <w:color w:val="000000"/>
          <w:sz w:val="21"/>
          <w:szCs w:val="21"/>
        </w:rPr>
        <w:t>DevOps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 support, 20% </w:t>
      </w:r>
      <w:r w:rsidR="00DD3B9F">
        <w:rPr>
          <w:rFonts w:ascii="Arial" w:eastAsia="Times New Roman" w:hAnsi="Arial" w:cs="Arial"/>
          <w:color w:val="000000"/>
          <w:sz w:val="21"/>
          <w:szCs w:val="21"/>
        </w:rPr>
        <w:t>Maintenance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 and Automation of prod issues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in Agile methodology</w:t>
      </w:r>
    </w:p>
    <w:p w:rsidR="001D660B" w:rsidRPr="009275BE" w:rsidRDefault="009275BE" w:rsidP="00C05476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b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Event based Microservices runs on</w:t>
      </w:r>
      <w:r w:rsidR="001D660B" w:rsidRPr="005C597F">
        <w:rPr>
          <w:rFonts w:ascii="Arial" w:eastAsia="Times New Roman" w:hAnsi="Arial" w:cs="Arial"/>
          <w:color w:val="000000"/>
          <w:sz w:val="21"/>
          <w:szCs w:val="21"/>
        </w:rPr>
        <w:t xml:space="preserve"> Spring framework with </w:t>
      </w:r>
      <w:proofErr w:type="spellStart"/>
      <w:r w:rsidR="005C597F" w:rsidRPr="005C597F">
        <w:rPr>
          <w:rFonts w:ascii="Arial" w:eastAsia="Times New Roman" w:hAnsi="Arial" w:cs="Arial"/>
          <w:color w:val="000000"/>
          <w:sz w:val="21"/>
          <w:szCs w:val="21"/>
        </w:rPr>
        <w:t>mybatis</w:t>
      </w:r>
      <w:proofErr w:type="spellEnd"/>
      <w:r w:rsidR="005C597F" w:rsidRPr="005C597F">
        <w:rPr>
          <w:rFonts w:ascii="Arial" w:eastAsia="Times New Roman" w:hAnsi="Arial" w:cs="Arial"/>
          <w:color w:val="000000"/>
          <w:sz w:val="21"/>
          <w:szCs w:val="21"/>
        </w:rPr>
        <w:t xml:space="preserve"> for DAO layer</w:t>
      </w:r>
      <w:r w:rsidR="001D660B" w:rsidRPr="005C597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IBM MQ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and Kafka 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>for events with camel integration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Junit</w:t>
      </w:r>
      <w:proofErr w:type="spellEnd"/>
      <w:r w:rsidR="00DD3B9F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Mockito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as unit test framework, cucumber for Integration tests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 and deploying microservices to PCF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via Jenkins</w:t>
      </w:r>
    </w:p>
    <w:p w:rsidR="009275BE" w:rsidRPr="0088407A" w:rsidRDefault="009275BE" w:rsidP="00C05476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b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Well versed with using Azure services like Eventhub, Cosmos DB</w:t>
      </w:r>
      <w:r w:rsidR="00DD3B9F">
        <w:rPr>
          <w:rFonts w:ascii="Arial" w:eastAsia="Times New Roman" w:hAnsi="Arial" w:cs="Arial"/>
          <w:color w:val="000000"/>
          <w:sz w:val="21"/>
          <w:szCs w:val="21"/>
        </w:rPr>
        <w:t>, Azure SQL</w:t>
      </w:r>
      <w:r>
        <w:rPr>
          <w:rFonts w:ascii="Arial" w:eastAsia="Times New Roman" w:hAnsi="Arial" w:cs="Arial"/>
          <w:color w:val="000000"/>
          <w:sz w:val="21"/>
          <w:szCs w:val="21"/>
        </w:rPr>
        <w:t>, Azure vault and AKS</w:t>
      </w:r>
    </w:p>
    <w:p w:rsidR="0088407A" w:rsidRPr="0088407A" w:rsidRDefault="00DD3B9F" w:rsidP="0088407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Can work</w:t>
      </w:r>
      <w:r w:rsidR="0088407A">
        <w:rPr>
          <w:rFonts w:ascii="Arial" w:eastAsia="Times New Roman" w:hAnsi="Arial" w:cs="Arial"/>
          <w:color w:val="000000"/>
          <w:sz w:val="21"/>
          <w:szCs w:val="21"/>
        </w:rPr>
        <w:t xml:space="preserve"> in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dependently on assigned stories, </w:t>
      </w:r>
      <w:r w:rsidR="0088407A">
        <w:rPr>
          <w:rFonts w:ascii="Arial" w:eastAsia="Times New Roman" w:hAnsi="Arial" w:cs="Arial"/>
          <w:color w:val="000000"/>
          <w:sz w:val="21"/>
          <w:szCs w:val="21"/>
        </w:rPr>
        <w:t>asks Architects for any design or functional doubts in early days of sprint and demos the features to client after proper UT</w:t>
      </w:r>
      <w:r w:rsidR="0088407A">
        <w:rPr>
          <w:rFonts w:ascii="Arial" w:eastAsia="Times New Roman" w:hAnsi="Arial" w:cs="Arial"/>
          <w:color w:val="000000"/>
          <w:sz w:val="21"/>
          <w:szCs w:val="21"/>
        </w:rPr>
        <w:t xml:space="preserve"> and integration testing o</w:t>
      </w:r>
      <w:r w:rsidR="0088407A">
        <w:rPr>
          <w:rFonts w:ascii="Arial" w:eastAsia="Times New Roman" w:hAnsi="Arial" w:cs="Arial"/>
          <w:color w:val="000000"/>
          <w:sz w:val="21"/>
          <w:szCs w:val="21"/>
        </w:rPr>
        <w:t>n time.</w:t>
      </w:r>
    </w:p>
    <w:p w:rsidR="0088407A" w:rsidRPr="0088407A" w:rsidRDefault="005C597F" w:rsidP="0088407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b/>
        </w:rPr>
      </w:pPr>
      <w:r w:rsidRPr="005C597F">
        <w:rPr>
          <w:rFonts w:ascii="Arial" w:eastAsia="Times New Roman" w:hAnsi="Arial" w:cs="Arial"/>
          <w:color w:val="000000"/>
          <w:sz w:val="21"/>
          <w:szCs w:val="21"/>
        </w:rPr>
        <w:t>Received client ac</w:t>
      </w:r>
      <w:r w:rsidR="00DD3B9F">
        <w:rPr>
          <w:rFonts w:ascii="Arial" w:eastAsia="Times New Roman" w:hAnsi="Arial" w:cs="Arial"/>
          <w:color w:val="000000"/>
          <w:sz w:val="21"/>
          <w:szCs w:val="21"/>
        </w:rPr>
        <w:t xml:space="preserve">colades for creating efficient </w:t>
      </w:r>
      <w:proofErr w:type="spellStart"/>
      <w:r w:rsidR="00DD3B9F">
        <w:rPr>
          <w:rFonts w:ascii="Arial" w:eastAsia="Times New Roman" w:hAnsi="Arial" w:cs="Arial"/>
          <w:color w:val="000000"/>
          <w:sz w:val="21"/>
          <w:szCs w:val="21"/>
        </w:rPr>
        <w:t>J</w:t>
      </w:r>
      <w:r w:rsidRPr="005C597F">
        <w:rPr>
          <w:rFonts w:ascii="Arial" w:eastAsia="Times New Roman" w:hAnsi="Arial" w:cs="Arial"/>
          <w:color w:val="000000"/>
          <w:sz w:val="21"/>
          <w:szCs w:val="21"/>
        </w:rPr>
        <w:t>meter</w:t>
      </w:r>
      <w:proofErr w:type="spellEnd"/>
      <w:r w:rsidRPr="005C597F">
        <w:rPr>
          <w:rFonts w:ascii="Arial" w:eastAsia="Times New Roman" w:hAnsi="Arial" w:cs="Arial"/>
          <w:color w:val="000000"/>
          <w:sz w:val="21"/>
          <w:szCs w:val="21"/>
        </w:rPr>
        <w:t xml:space="preserve"> load test scripts for synthetic orders upon priority</w:t>
      </w:r>
    </w:p>
    <w:p w:rsidR="00AF3DA9" w:rsidRPr="0088407A" w:rsidRDefault="00AF3DA9" w:rsidP="00AF3DA9">
      <w:pPr>
        <w:pStyle w:val="NoSpacing"/>
        <w:rPr>
          <w:b/>
          <w:color w:val="404040" w:themeColor="text1" w:themeTint="BF"/>
          <w:sz w:val="24"/>
          <w:szCs w:val="24"/>
        </w:rPr>
      </w:pPr>
      <w:r w:rsidRPr="0088407A">
        <w:rPr>
          <w:b/>
          <w:color w:val="404040" w:themeColor="text1" w:themeTint="BF"/>
          <w:sz w:val="24"/>
          <w:szCs w:val="24"/>
        </w:rPr>
        <w:t xml:space="preserve">Accenture | </w:t>
      </w:r>
      <w:r w:rsidR="00373E6E" w:rsidRPr="0088407A">
        <w:rPr>
          <w:b/>
          <w:color w:val="404040" w:themeColor="text1" w:themeTint="BF"/>
          <w:sz w:val="24"/>
          <w:szCs w:val="24"/>
        </w:rPr>
        <w:t>AT&amp;T client</w:t>
      </w:r>
    </w:p>
    <w:p w:rsidR="00AF3DA9" w:rsidRDefault="00BD108A" w:rsidP="00AF3DA9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 xml:space="preserve">Senior </w:t>
      </w:r>
      <w:r w:rsidR="00AF3DA9" w:rsidRPr="0076419B">
        <w:rPr>
          <w:rStyle w:val="IntenseEmphasis"/>
          <w:b w:val="0"/>
          <w:i w:val="0"/>
        </w:rPr>
        <w:t>Java Developer</w:t>
      </w:r>
      <w:r w:rsidR="00AF3DA9">
        <w:rPr>
          <w:rStyle w:val="IntenseEmphasis"/>
          <w:b w:val="0"/>
          <w:i w:val="0"/>
        </w:rPr>
        <w:t xml:space="preserve"> </w:t>
      </w:r>
      <w:r w:rsidR="00373E6E">
        <w:rPr>
          <w:b/>
          <w:bCs/>
          <w:i/>
          <w:iCs/>
        </w:rPr>
        <w:t>09/2019</w:t>
      </w:r>
      <w:r w:rsidR="00AF3DA9">
        <w:t xml:space="preserve"> – </w:t>
      </w:r>
      <w:r w:rsidR="001D660B" w:rsidRPr="001D660B">
        <w:rPr>
          <w:b/>
          <w:bCs/>
          <w:i/>
          <w:iCs/>
        </w:rPr>
        <w:t>12/2021</w:t>
      </w:r>
    </w:p>
    <w:p w:rsidR="0082632C" w:rsidRDefault="00AE577D" w:rsidP="0082632C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Working as a developer in </w:t>
      </w:r>
      <w:r w:rsidR="00AB2459">
        <w:rPr>
          <w:rFonts w:ascii="Arial" w:eastAsia="Times New Roman" w:hAnsi="Arial" w:cs="Arial"/>
          <w:color w:val="000000"/>
          <w:sz w:val="21"/>
          <w:szCs w:val="21"/>
        </w:rPr>
        <w:t xml:space="preserve">core </w:t>
      </w:r>
      <w:r>
        <w:rPr>
          <w:rFonts w:ascii="Arial" w:eastAsia="Times New Roman" w:hAnsi="Arial" w:cs="Arial"/>
          <w:color w:val="000000"/>
          <w:sz w:val="21"/>
          <w:szCs w:val="21"/>
        </w:rPr>
        <w:t>payments project for</w:t>
      </w:r>
      <w:r w:rsidR="00093129">
        <w:rPr>
          <w:rFonts w:ascii="Arial" w:eastAsia="Times New Roman" w:hAnsi="Arial" w:cs="Arial"/>
          <w:color w:val="000000"/>
          <w:sz w:val="21"/>
          <w:szCs w:val="21"/>
        </w:rPr>
        <w:t xml:space="preserve"> developing features and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migrating </w:t>
      </w:r>
      <w:r w:rsidR="0088407A">
        <w:rPr>
          <w:rFonts w:ascii="Arial" w:eastAsia="Times New Roman" w:hAnsi="Arial" w:cs="Arial"/>
          <w:color w:val="000000"/>
          <w:sz w:val="21"/>
          <w:szCs w:val="21"/>
        </w:rPr>
        <w:t>existing</w:t>
      </w:r>
      <w:r w:rsidR="006C1135">
        <w:rPr>
          <w:rFonts w:ascii="Arial" w:eastAsia="Times New Roman" w:hAnsi="Arial" w:cs="Arial"/>
          <w:color w:val="000000"/>
          <w:sz w:val="21"/>
          <w:szCs w:val="21"/>
        </w:rPr>
        <w:t xml:space="preserve"> SOA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applications to microservices</w:t>
      </w:r>
      <w:r w:rsidR="000D5BD9">
        <w:rPr>
          <w:rFonts w:ascii="Arial" w:eastAsia="Times New Roman" w:hAnsi="Arial" w:cs="Arial"/>
          <w:color w:val="000000"/>
          <w:sz w:val="21"/>
          <w:szCs w:val="21"/>
        </w:rPr>
        <w:t xml:space="preserve"> in Agile </w:t>
      </w:r>
      <w:r w:rsidR="0082632C">
        <w:rPr>
          <w:rFonts w:ascii="Arial" w:eastAsia="Times New Roman" w:hAnsi="Arial" w:cs="Arial"/>
          <w:color w:val="000000"/>
          <w:sz w:val="21"/>
          <w:szCs w:val="21"/>
        </w:rPr>
        <w:t>methodology</w:t>
      </w:r>
    </w:p>
    <w:p w:rsidR="00AE577D" w:rsidRPr="00BD108A" w:rsidRDefault="00AE577D" w:rsidP="00BB3A08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</w:pPr>
      <w:r>
        <w:rPr>
          <w:rFonts w:ascii="Arial" w:eastAsia="Times New Roman" w:hAnsi="Arial" w:cs="Arial"/>
          <w:color w:val="000000"/>
          <w:sz w:val="21"/>
          <w:szCs w:val="21"/>
        </w:rPr>
        <w:t>Uses Customi</w:t>
      </w:r>
      <w:r w:rsidR="00C2061A">
        <w:rPr>
          <w:rFonts w:ascii="Arial" w:eastAsia="Times New Roman" w:hAnsi="Arial" w:cs="Arial"/>
          <w:color w:val="000000"/>
          <w:sz w:val="21"/>
          <w:szCs w:val="21"/>
        </w:rPr>
        <w:t>z</w:t>
      </w:r>
      <w:r>
        <w:rPr>
          <w:rFonts w:ascii="Arial" w:eastAsia="Times New Roman" w:hAnsi="Arial" w:cs="Arial"/>
          <w:color w:val="000000"/>
          <w:sz w:val="21"/>
          <w:szCs w:val="21"/>
        </w:rPr>
        <w:t>ed Spring framework with Spring JDBC</w:t>
      </w:r>
      <w:r w:rsidR="0082632C">
        <w:rPr>
          <w:rFonts w:ascii="Arial" w:eastAsia="Times New Roman" w:hAnsi="Arial" w:cs="Arial"/>
          <w:color w:val="000000"/>
          <w:sz w:val="21"/>
          <w:szCs w:val="21"/>
        </w:rPr>
        <w:t xml:space="preserve"> template</w:t>
      </w:r>
      <w:r>
        <w:rPr>
          <w:rFonts w:ascii="Arial" w:eastAsia="Times New Roman" w:hAnsi="Arial" w:cs="Arial"/>
          <w:color w:val="000000"/>
          <w:sz w:val="21"/>
          <w:szCs w:val="21"/>
        </w:rPr>
        <w:t>, swagger, R</w:t>
      </w:r>
      <w:r w:rsidR="007613DF">
        <w:rPr>
          <w:rFonts w:ascii="Arial" w:eastAsia="Times New Roman" w:hAnsi="Arial" w:cs="Arial"/>
          <w:color w:val="000000"/>
          <w:sz w:val="21"/>
          <w:szCs w:val="21"/>
        </w:rPr>
        <w:t xml:space="preserve">EST filters, service discovery </w:t>
      </w:r>
      <w:r>
        <w:rPr>
          <w:rFonts w:ascii="Arial" w:eastAsia="Times New Roman" w:hAnsi="Arial" w:cs="Arial"/>
          <w:color w:val="000000"/>
          <w:sz w:val="21"/>
          <w:szCs w:val="21"/>
        </w:rPr>
        <w:t>f</w:t>
      </w:r>
      <w:r w:rsidR="000D5BD9">
        <w:rPr>
          <w:rFonts w:ascii="Arial" w:eastAsia="Times New Roman" w:hAnsi="Arial" w:cs="Arial"/>
          <w:color w:val="000000"/>
          <w:sz w:val="21"/>
          <w:szCs w:val="21"/>
        </w:rPr>
        <w:t>or developing solutions in Java and Oracle DB</w:t>
      </w:r>
    </w:p>
    <w:p w:rsidR="006C1135" w:rsidRPr="006C1135" w:rsidRDefault="006C1135" w:rsidP="006C1135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Developed new pub-sub mS which processes differe</w:t>
      </w:r>
      <w:r w:rsidR="007613DF">
        <w:rPr>
          <w:rFonts w:ascii="Arial" w:eastAsia="Times New Roman" w:hAnsi="Arial" w:cs="Arial"/>
          <w:color w:val="000000"/>
          <w:sz w:val="21"/>
          <w:szCs w:val="21"/>
        </w:rPr>
        <w:t xml:space="preserve">nt payment notifications with a peak </w:t>
      </w:r>
      <w:r>
        <w:rPr>
          <w:rFonts w:ascii="Arial" w:eastAsia="Times New Roman" w:hAnsi="Arial" w:cs="Arial"/>
          <w:color w:val="000000"/>
          <w:sz w:val="21"/>
          <w:szCs w:val="21"/>
        </w:rPr>
        <w:t>traffic about 30000 messages every minute using Kafka.</w:t>
      </w:r>
    </w:p>
    <w:p w:rsidR="00BD108A" w:rsidRPr="00BD108A" w:rsidRDefault="00BD108A" w:rsidP="00BD108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Maintained and developed new functionalities</w:t>
      </w:r>
      <w:r w:rsidR="00093129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r w:rsidRPr="0082632C">
        <w:rPr>
          <w:rFonts w:ascii="Arial" w:eastAsia="Times New Roman" w:hAnsi="Arial" w:cs="Arial"/>
          <w:color w:val="000000"/>
          <w:sz w:val="21"/>
          <w:szCs w:val="21"/>
        </w:rPr>
        <w:t>Pro*C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(Oracle + c</w:t>
      </w:r>
      <w:r w:rsidR="00093129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D5BD9" w:rsidRPr="000D5BD9" w:rsidRDefault="00C2061A" w:rsidP="00BB3A08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 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was </w:t>
      </w:r>
      <w:r w:rsidR="000D5BD9">
        <w:rPr>
          <w:rFonts w:ascii="Arial" w:eastAsia="Times New Roman" w:hAnsi="Arial" w:cs="Arial"/>
          <w:color w:val="000000"/>
          <w:sz w:val="21"/>
          <w:szCs w:val="21"/>
        </w:rPr>
        <w:t xml:space="preserve">part of internal DevOps team that </w:t>
      </w:r>
      <w:r w:rsidR="007613DF">
        <w:rPr>
          <w:rFonts w:ascii="Arial" w:eastAsia="Times New Roman" w:hAnsi="Arial" w:cs="Arial"/>
          <w:color w:val="000000"/>
          <w:sz w:val="21"/>
          <w:szCs w:val="21"/>
        </w:rPr>
        <w:t>periodically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0D5BD9">
        <w:rPr>
          <w:rFonts w:ascii="Arial" w:eastAsia="Times New Roman" w:hAnsi="Arial" w:cs="Arial"/>
          <w:color w:val="000000"/>
          <w:sz w:val="21"/>
          <w:szCs w:val="21"/>
        </w:rPr>
        <w:t xml:space="preserve">looks after GIT branching strategy, Jenkins build issues and deploying features and releases </w:t>
      </w:r>
      <w:r w:rsidR="00093129">
        <w:rPr>
          <w:rFonts w:ascii="Arial" w:eastAsia="Times New Roman" w:hAnsi="Arial" w:cs="Arial"/>
          <w:color w:val="000000"/>
          <w:sz w:val="21"/>
          <w:szCs w:val="21"/>
        </w:rPr>
        <w:t>through</w:t>
      </w:r>
      <w:r w:rsidR="000D5BD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D3B9F">
        <w:rPr>
          <w:rFonts w:ascii="Arial" w:eastAsia="Times New Roman" w:hAnsi="Arial" w:cs="Arial"/>
          <w:color w:val="000000"/>
          <w:sz w:val="21"/>
          <w:szCs w:val="21"/>
        </w:rPr>
        <w:t>K</w:t>
      </w:r>
      <w:r w:rsidR="000D5BD9">
        <w:rPr>
          <w:rFonts w:ascii="Arial" w:eastAsia="Times New Roman" w:hAnsi="Arial" w:cs="Arial"/>
          <w:color w:val="000000"/>
          <w:sz w:val="21"/>
          <w:szCs w:val="21"/>
        </w:rPr>
        <w:t>ubernetes</w:t>
      </w:r>
    </w:p>
    <w:p w:rsidR="000D5BD9" w:rsidRDefault="000D5BD9" w:rsidP="0001144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0D5BD9">
        <w:rPr>
          <w:rFonts w:ascii="Arial" w:eastAsia="Times New Roman" w:hAnsi="Arial" w:cs="Arial"/>
          <w:color w:val="000000"/>
          <w:sz w:val="21"/>
          <w:szCs w:val="21"/>
        </w:rPr>
        <w:lastRenderedPageBreak/>
        <w:t>Maintains health of mS pods, cron jobs, services</w:t>
      </w:r>
      <w:r w:rsidR="00292C8A">
        <w:rPr>
          <w:rFonts w:ascii="Arial" w:eastAsia="Times New Roman" w:hAnsi="Arial" w:cs="Arial"/>
          <w:color w:val="000000"/>
          <w:sz w:val="21"/>
          <w:szCs w:val="21"/>
        </w:rPr>
        <w:t xml:space="preserve"> and quota</w:t>
      </w:r>
      <w:r w:rsidRPr="000D5BD9">
        <w:rPr>
          <w:rFonts w:ascii="Arial" w:eastAsia="Times New Roman" w:hAnsi="Arial" w:cs="Arial"/>
          <w:color w:val="000000"/>
          <w:sz w:val="21"/>
          <w:szCs w:val="21"/>
        </w:rPr>
        <w:t xml:space="preserve"> in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Kubernetes</w:t>
      </w:r>
      <w:r w:rsidRPr="000D5BD9">
        <w:rPr>
          <w:rFonts w:ascii="Arial" w:eastAsia="Times New Roman" w:hAnsi="Arial" w:cs="Arial"/>
          <w:color w:val="000000"/>
          <w:sz w:val="21"/>
          <w:szCs w:val="21"/>
        </w:rPr>
        <w:t xml:space="preserve"> non prod clusters</w:t>
      </w:r>
      <w:r w:rsidR="00093129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0D5BD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4D0FF7" w:rsidRDefault="004D0FF7" w:rsidP="0001144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Introduced horizontal pod </w:t>
      </w:r>
      <w:r w:rsidR="009275BE">
        <w:rPr>
          <w:rFonts w:ascii="Arial" w:eastAsia="Times New Roman" w:hAnsi="Arial" w:cs="Arial"/>
          <w:color w:val="000000"/>
          <w:sz w:val="21"/>
          <w:szCs w:val="21"/>
        </w:rPr>
        <w:t>auto scaling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on all mS to sa</w:t>
      </w:r>
      <w:r w:rsidR="007613DF">
        <w:rPr>
          <w:rFonts w:ascii="Arial" w:eastAsia="Times New Roman" w:hAnsi="Arial" w:cs="Arial"/>
          <w:color w:val="000000"/>
          <w:sz w:val="21"/>
          <w:szCs w:val="21"/>
        </w:rPr>
        <w:t xml:space="preserve">ve lot of </w:t>
      </w:r>
      <w:r w:rsidR="009275BE">
        <w:rPr>
          <w:rFonts w:ascii="Arial" w:eastAsia="Times New Roman" w:hAnsi="Arial" w:cs="Arial"/>
          <w:color w:val="000000"/>
          <w:sz w:val="21"/>
          <w:szCs w:val="21"/>
        </w:rPr>
        <w:t>man-hours</w:t>
      </w:r>
      <w:r w:rsidR="007613DF">
        <w:rPr>
          <w:rFonts w:ascii="Arial" w:eastAsia="Times New Roman" w:hAnsi="Arial" w:cs="Arial"/>
          <w:color w:val="000000"/>
          <w:sz w:val="21"/>
          <w:szCs w:val="21"/>
        </w:rPr>
        <w:t xml:space="preserve"> and increased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availability.</w:t>
      </w:r>
    </w:p>
    <w:p w:rsidR="00292C8A" w:rsidRDefault="000D5BD9" w:rsidP="00292C8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Developed </w:t>
      </w:r>
      <w:r w:rsidR="00292C8A">
        <w:rPr>
          <w:rFonts w:ascii="Arial" w:eastAsia="Times New Roman" w:hAnsi="Arial" w:cs="Arial"/>
          <w:color w:val="000000"/>
          <w:sz w:val="21"/>
          <w:szCs w:val="21"/>
        </w:rPr>
        <w:t>scheduled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batch jobs </w:t>
      </w:r>
      <w:r w:rsidR="00292C8A">
        <w:rPr>
          <w:rFonts w:ascii="Arial" w:eastAsia="Times New Roman" w:hAnsi="Arial" w:cs="Arial"/>
          <w:color w:val="000000"/>
          <w:sz w:val="21"/>
          <w:szCs w:val="21"/>
        </w:rPr>
        <w:t xml:space="preserve">in java and shell scripts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that does settlement </w:t>
      </w:r>
      <w:r w:rsidR="00292C8A">
        <w:rPr>
          <w:rFonts w:ascii="Arial" w:eastAsia="Times New Roman" w:hAnsi="Arial" w:cs="Arial"/>
          <w:color w:val="000000"/>
          <w:sz w:val="21"/>
          <w:szCs w:val="21"/>
        </w:rPr>
        <w:t xml:space="preserve">and Rest services that does preauths and payments </w:t>
      </w:r>
      <w:r w:rsidR="00C2061A">
        <w:rPr>
          <w:rFonts w:ascii="Arial" w:eastAsia="Times New Roman" w:hAnsi="Arial" w:cs="Arial"/>
          <w:color w:val="000000"/>
          <w:sz w:val="21"/>
          <w:szCs w:val="21"/>
        </w:rPr>
        <w:t>with Braintree processor.</w:t>
      </w:r>
    </w:p>
    <w:p w:rsidR="00292C8A" w:rsidRDefault="00292C8A" w:rsidP="00292C8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Actively participates in scrum calls, test design plans</w:t>
      </w:r>
      <w:r w:rsidR="007613DF">
        <w:rPr>
          <w:rFonts w:ascii="Arial" w:eastAsia="Times New Roman" w:hAnsi="Arial" w:cs="Arial"/>
          <w:color w:val="000000"/>
          <w:sz w:val="21"/>
          <w:szCs w:val="21"/>
        </w:rPr>
        <w:t>, defect fixes, prod issue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and pre prod activities.</w:t>
      </w:r>
    </w:p>
    <w:p w:rsidR="00AB2459" w:rsidRDefault="00AB2459" w:rsidP="00292C8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Conducted cross team KT sessions and CI/CD processes and helps to nurture </w:t>
      </w:r>
      <w:r w:rsidR="00B4247A">
        <w:rPr>
          <w:rFonts w:ascii="Arial" w:eastAsia="Times New Roman" w:hAnsi="Arial" w:cs="Arial"/>
          <w:color w:val="000000"/>
          <w:sz w:val="21"/>
          <w:szCs w:val="21"/>
        </w:rPr>
        <w:t>associate developers to come up to speed with development activities.</w:t>
      </w:r>
    </w:p>
    <w:p w:rsidR="00093129" w:rsidRPr="005C597F" w:rsidRDefault="00B4247A" w:rsidP="00093129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Possess good troubleshooting skills and suggested couple of idea for automation drive in Accenture. Smart Git commits and maven password encryption </w:t>
      </w:r>
      <w:r w:rsidR="00BD108A">
        <w:rPr>
          <w:rFonts w:ascii="Arial" w:eastAsia="Times New Roman" w:hAnsi="Arial" w:cs="Arial"/>
          <w:color w:val="000000"/>
          <w:sz w:val="21"/>
          <w:szCs w:val="21"/>
        </w:rPr>
        <w:t>were selected and broadcasted across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team</w:t>
      </w:r>
      <w:r w:rsidR="00BD108A">
        <w:rPr>
          <w:rFonts w:ascii="Arial" w:eastAsia="Times New Roman" w:hAnsi="Arial" w:cs="Arial"/>
          <w:color w:val="000000"/>
          <w:sz w:val="21"/>
          <w:szCs w:val="21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342594" w:rsidRPr="0088407A" w:rsidRDefault="0076419B">
      <w:pPr>
        <w:pStyle w:val="Subsection"/>
        <w:rPr>
          <w:b/>
          <w:vanish/>
          <w:specVanish/>
        </w:rPr>
      </w:pPr>
      <w:r w:rsidRPr="0088407A">
        <w:rPr>
          <w:b/>
        </w:rPr>
        <w:t>Tata Consultancy Services</w:t>
      </w:r>
    </w:p>
    <w:p w:rsidR="00342594" w:rsidRPr="0088407A" w:rsidRDefault="00D125F4">
      <w:pPr>
        <w:pStyle w:val="NoSpacing"/>
        <w:rPr>
          <w:b/>
          <w:color w:val="404040" w:themeColor="text1" w:themeTint="BF"/>
          <w:sz w:val="24"/>
          <w:szCs w:val="24"/>
        </w:rPr>
      </w:pPr>
      <w:r w:rsidRPr="0088407A">
        <w:rPr>
          <w:b/>
          <w:color w:val="404040" w:themeColor="text1" w:themeTint="BF"/>
          <w:sz w:val="24"/>
          <w:szCs w:val="24"/>
        </w:rPr>
        <w:t xml:space="preserve"> | </w:t>
      </w:r>
      <w:r w:rsidR="0076419B" w:rsidRPr="0088407A">
        <w:rPr>
          <w:b/>
          <w:color w:val="404040" w:themeColor="text1" w:themeTint="BF"/>
          <w:sz w:val="24"/>
          <w:szCs w:val="24"/>
        </w:rPr>
        <w:t>Bank of America Client</w:t>
      </w:r>
    </w:p>
    <w:p w:rsidR="00342594" w:rsidRDefault="0076419B">
      <w:pPr>
        <w:pStyle w:val="SubsectionDate"/>
        <w:rPr>
          <w:rStyle w:val="Emphasis"/>
          <w:i w:val="0"/>
          <w:color w:val="6076B4" w:themeColor="accent1"/>
        </w:rPr>
      </w:pPr>
      <w:r w:rsidRPr="0076419B">
        <w:rPr>
          <w:rStyle w:val="IntenseEmphasis"/>
          <w:b w:val="0"/>
          <w:i w:val="0"/>
        </w:rPr>
        <w:t>Java</w:t>
      </w:r>
      <w:r w:rsidR="0082632C">
        <w:rPr>
          <w:rStyle w:val="IntenseEmphasis"/>
          <w:b w:val="0"/>
          <w:i w:val="0"/>
        </w:rPr>
        <w:t xml:space="preserve"> </w:t>
      </w:r>
      <w:r w:rsidRPr="0076419B">
        <w:rPr>
          <w:rStyle w:val="IntenseEmphasis"/>
          <w:b w:val="0"/>
          <w:i w:val="0"/>
        </w:rPr>
        <w:t>Developer</w:t>
      </w:r>
      <w:r w:rsidR="00D125F4">
        <w:rPr>
          <w:rStyle w:val="IntenseEmphasis"/>
          <w:b w:val="0"/>
          <w:i w:val="0"/>
        </w:rPr>
        <w:t xml:space="preserve"> </w:t>
      </w:r>
      <w:r w:rsidR="00373E6E">
        <w:rPr>
          <w:b/>
          <w:bCs/>
          <w:i/>
          <w:iCs/>
        </w:rPr>
        <w:t>06/2016</w:t>
      </w:r>
      <w:r w:rsidR="00373E6E">
        <w:t xml:space="preserve"> </w:t>
      </w:r>
      <w:r w:rsidR="00D125F4">
        <w:t xml:space="preserve">– </w:t>
      </w:r>
      <w:r w:rsidR="00373E6E">
        <w:rPr>
          <w:b/>
          <w:bCs/>
          <w:i/>
          <w:iCs/>
        </w:rPr>
        <w:t>08/2019</w:t>
      </w:r>
    </w:p>
    <w:p w:rsidR="0076419B" w:rsidRPr="0076419B" w:rsidRDefault="00373E6E" w:rsidP="0076419B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>eveloper to follow DevOp</w:t>
      </w:r>
      <w:r w:rsidR="008C4B57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 xml:space="preserve"> practices within the phases of SDLC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, adopting CI/CD pipelines with jenkins</w:t>
      </w:r>
      <w:bookmarkStart w:id="0" w:name="_GoBack"/>
      <w:bookmarkEnd w:id="0"/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 xml:space="preserve"> as code</w:t>
      </w:r>
      <w:r w:rsidR="00E85229">
        <w:rPr>
          <w:rFonts w:ascii="Arial" w:eastAsia="Times New Roman" w:hAnsi="Arial" w:cs="Arial"/>
          <w:color w:val="000000"/>
          <w:sz w:val="21"/>
          <w:szCs w:val="21"/>
        </w:rPr>
        <w:t>, automated builds and artifacts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 xml:space="preserve"> publish and application 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>deployment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76419B" w:rsidRDefault="00292C8A" w:rsidP="0076419B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Developed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 xml:space="preserve"> Rest APIs to </w:t>
      </w:r>
      <w:r w:rsidR="00F20920">
        <w:rPr>
          <w:rFonts w:ascii="Arial" w:eastAsia="Times New Roman" w:hAnsi="Arial" w:cs="Arial"/>
          <w:color w:val="000000"/>
          <w:sz w:val="21"/>
          <w:szCs w:val="21"/>
        </w:rPr>
        <w:t>CRUD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 xml:space="preserve"> the data from 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 xml:space="preserve">MySQL 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 xml:space="preserve">DB to 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>endpoints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 xml:space="preserve">custom 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APIs to communicate with CISCO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D47E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>Unity</w:t>
      </w:r>
      <w:r w:rsidR="003D4888">
        <w:rPr>
          <w:rFonts w:ascii="Arial" w:eastAsia="Times New Roman" w:hAnsi="Arial" w:cs="Arial"/>
          <w:color w:val="000000"/>
          <w:sz w:val="21"/>
          <w:szCs w:val="21"/>
        </w:rPr>
        <w:t xml:space="preserve"> APIs using m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icroservices to automate the IT infrast</w:t>
      </w:r>
      <w:r w:rsidR="00F20920">
        <w:rPr>
          <w:rFonts w:ascii="Arial" w:eastAsia="Times New Roman" w:hAnsi="Arial" w:cs="Arial"/>
          <w:color w:val="000000"/>
          <w:sz w:val="21"/>
          <w:szCs w:val="21"/>
        </w:rPr>
        <w:t xml:space="preserve">ructure with 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in the Bank.</w:t>
      </w:r>
      <w:r w:rsidR="003A56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448B2" w:rsidRDefault="005232B7" w:rsidP="0076419B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Collaborated with the clients and d</w:t>
      </w:r>
      <w:r w:rsidR="003448B2">
        <w:rPr>
          <w:rFonts w:ascii="Arial" w:eastAsia="Times New Roman" w:hAnsi="Arial" w:cs="Arial"/>
          <w:color w:val="000000"/>
          <w:sz w:val="21"/>
          <w:szCs w:val="21"/>
        </w:rPr>
        <w:t>eveloped Audit logging for primary inventories and enabled Oauth2 Authentication for custom API gateway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4D17C5" w:rsidRPr="0076419B" w:rsidRDefault="008C4B57" w:rsidP="004D17C5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Does unit te</w:t>
      </w:r>
      <w:r w:rsidR="001E393E">
        <w:rPr>
          <w:rFonts w:ascii="Arial" w:eastAsia="Times New Roman" w:hAnsi="Arial" w:cs="Arial"/>
          <w:color w:val="000000"/>
          <w:sz w:val="21"/>
          <w:szCs w:val="21"/>
        </w:rPr>
        <w:t xml:space="preserve">sts using </w:t>
      </w:r>
      <w:proofErr w:type="spellStart"/>
      <w:r w:rsidR="001E393E">
        <w:rPr>
          <w:rFonts w:ascii="Arial" w:eastAsia="Times New Roman" w:hAnsi="Arial" w:cs="Arial"/>
          <w:color w:val="000000"/>
          <w:sz w:val="21"/>
          <w:szCs w:val="21"/>
        </w:rPr>
        <w:t>Ju</w:t>
      </w:r>
      <w:r w:rsidR="00CD47E8">
        <w:rPr>
          <w:rFonts w:ascii="Arial" w:eastAsia="Times New Roman" w:hAnsi="Arial" w:cs="Arial"/>
          <w:color w:val="000000"/>
          <w:sz w:val="21"/>
          <w:szCs w:val="21"/>
        </w:rPr>
        <w:t>nit</w:t>
      </w:r>
      <w:proofErr w:type="spellEnd"/>
      <w:r w:rsidR="00CD47E8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D47E8">
        <w:rPr>
          <w:rFonts w:ascii="Arial" w:eastAsia="Times New Roman" w:hAnsi="Arial" w:cs="Arial"/>
          <w:color w:val="000000"/>
          <w:sz w:val="21"/>
          <w:szCs w:val="21"/>
        </w:rPr>
        <w:t>w</w:t>
      </w:r>
      <w:r>
        <w:rPr>
          <w:rFonts w:ascii="Arial" w:eastAsia="Times New Roman" w:hAnsi="Arial" w:cs="Arial"/>
          <w:color w:val="000000"/>
          <w:sz w:val="21"/>
          <w:szCs w:val="21"/>
        </w:rPr>
        <w:t>hite</w:t>
      </w:r>
      <w:r w:rsidR="00CD47E8">
        <w:rPr>
          <w:rFonts w:ascii="Arial" w:eastAsia="Times New Roman" w:hAnsi="Arial" w:cs="Arial"/>
          <w:color w:val="000000"/>
          <w:sz w:val="21"/>
          <w:szCs w:val="21"/>
        </w:rPr>
        <w:t>b</w:t>
      </w:r>
      <w:r>
        <w:rPr>
          <w:rFonts w:ascii="Arial" w:eastAsia="Times New Roman" w:hAnsi="Arial" w:cs="Arial"/>
          <w:color w:val="000000"/>
          <w:sz w:val="21"/>
          <w:szCs w:val="21"/>
        </w:rPr>
        <w:t>ox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testing using postman and </w:t>
      </w:r>
      <w:r w:rsidR="004D17C5">
        <w:rPr>
          <w:rFonts w:ascii="Arial" w:eastAsia="Times New Roman" w:hAnsi="Arial" w:cs="Arial"/>
          <w:color w:val="000000"/>
          <w:sz w:val="21"/>
          <w:szCs w:val="21"/>
        </w:rPr>
        <w:t>End to end testing of APIs developed using swagger and postman.</w:t>
      </w:r>
    </w:p>
    <w:p w:rsidR="0082632C" w:rsidRDefault="004D17C5" w:rsidP="00BD108A">
      <w:pPr>
        <w:numPr>
          <w:ilvl w:val="0"/>
          <w:numId w:val="7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Developed a</w:t>
      </w:r>
      <w:r w:rsidR="003A56E1">
        <w:rPr>
          <w:rFonts w:ascii="Arial" w:eastAsia="Times New Roman" w:hAnsi="Arial" w:cs="Arial"/>
          <w:color w:val="000000"/>
          <w:sz w:val="21"/>
          <w:szCs w:val="21"/>
        </w:rPr>
        <w:t xml:space="preserve"> test-suite ap</w:t>
      </w:r>
      <w:r>
        <w:rPr>
          <w:rFonts w:ascii="Arial" w:eastAsia="Times New Roman" w:hAnsi="Arial" w:cs="Arial"/>
          <w:color w:val="000000"/>
          <w:sz w:val="21"/>
          <w:szCs w:val="21"/>
        </w:rPr>
        <w:t>plication to</w:t>
      </w:r>
      <w:r w:rsidR="008C4B5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>run</w:t>
      </w:r>
      <w:r w:rsidR="003A56E1">
        <w:rPr>
          <w:rFonts w:ascii="Arial" w:eastAsia="Times New Roman" w:hAnsi="Arial" w:cs="Arial"/>
          <w:color w:val="000000"/>
          <w:sz w:val="21"/>
          <w:szCs w:val="21"/>
        </w:rPr>
        <w:t xml:space="preserve"> scheduled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test cases</w:t>
      </w:r>
      <w:r w:rsidR="008C4B57">
        <w:rPr>
          <w:rFonts w:ascii="Arial" w:eastAsia="Times New Roman" w:hAnsi="Arial" w:cs="Arial"/>
          <w:color w:val="000000"/>
          <w:sz w:val="21"/>
          <w:szCs w:val="21"/>
        </w:rPr>
        <w:t xml:space="preserve"> on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all our API</w:t>
      </w:r>
      <w:r w:rsidR="003A56E1">
        <w:rPr>
          <w:rFonts w:ascii="Arial" w:eastAsia="Times New Roman" w:hAnsi="Arial" w:cs="Arial"/>
          <w:color w:val="000000"/>
          <w:sz w:val="21"/>
          <w:szCs w:val="21"/>
        </w:rPr>
        <w:t>s and generate status</w:t>
      </w:r>
      <w:r w:rsidR="003448B2">
        <w:rPr>
          <w:rFonts w:ascii="Arial" w:eastAsia="Times New Roman" w:hAnsi="Arial" w:cs="Arial"/>
          <w:color w:val="000000"/>
          <w:sz w:val="21"/>
          <w:szCs w:val="21"/>
        </w:rPr>
        <w:t xml:space="preserve"> to verify stability after the release</w:t>
      </w:r>
      <w:r w:rsidR="003A56E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DD3B9F" w:rsidRDefault="0076419B" w:rsidP="00DD3B9F">
      <w:pPr>
        <w:pStyle w:val="SectionHeading"/>
      </w:pPr>
      <w:r>
        <w:t>Education</w:t>
      </w:r>
    </w:p>
    <w:p w:rsidR="00DD3B9F" w:rsidRPr="00DD3B9F" w:rsidRDefault="00DD3B9F" w:rsidP="00DD3B9F">
      <w:pPr>
        <w:spacing w:line="240" w:lineRule="auto"/>
      </w:pPr>
    </w:p>
    <w:p w:rsidR="00093129" w:rsidRPr="009275BE" w:rsidRDefault="009D6127" w:rsidP="00775E3E">
      <w:pPr>
        <w:pStyle w:val="Subsection"/>
        <w:rPr>
          <w:sz w:val="22"/>
        </w:rPr>
      </w:pPr>
      <w:r w:rsidRPr="009275BE">
        <w:rPr>
          <w:sz w:val="22"/>
        </w:rPr>
        <w:t>JNTU Kakinada</w:t>
      </w:r>
      <w:r w:rsidR="0076419B" w:rsidRPr="009275BE">
        <w:rPr>
          <w:sz w:val="22"/>
        </w:rPr>
        <w:t xml:space="preserve"> - 7.69 CGPA</w:t>
      </w:r>
      <w:r w:rsidR="00775E3E" w:rsidRPr="009275BE">
        <w:rPr>
          <w:sz w:val="22"/>
        </w:rPr>
        <w:t xml:space="preserve"> - </w:t>
      </w:r>
      <w:r w:rsidR="005232B7" w:rsidRPr="009275BE">
        <w:rPr>
          <w:b/>
          <w:i/>
          <w:iCs/>
          <w:color w:val="6076B4" w:themeColor="accent1"/>
          <w:sz w:val="22"/>
        </w:rPr>
        <w:t>2012-2016</w:t>
      </w:r>
      <w:r w:rsidR="0076419B" w:rsidRPr="009275BE">
        <w:rPr>
          <w:b/>
          <w:i/>
          <w:iCs/>
          <w:color w:val="6076B4" w:themeColor="accent1"/>
          <w:sz w:val="22"/>
        </w:rPr>
        <w:t>.</w:t>
      </w:r>
      <w:r w:rsidR="0076419B" w:rsidRPr="009275BE">
        <w:rPr>
          <w:sz w:val="22"/>
        </w:rPr>
        <w:t xml:space="preserve">  Bachelor of Technology</w:t>
      </w:r>
      <w:r w:rsidRPr="009275BE">
        <w:rPr>
          <w:sz w:val="22"/>
        </w:rPr>
        <w:t xml:space="preserve"> (ECE)</w:t>
      </w:r>
    </w:p>
    <w:p w:rsidR="00093129" w:rsidRPr="009275BE" w:rsidRDefault="00775E3E" w:rsidP="00775E3E">
      <w:pPr>
        <w:pStyle w:val="Subsection"/>
        <w:rPr>
          <w:sz w:val="22"/>
        </w:rPr>
      </w:pPr>
      <w:r w:rsidRPr="009275BE">
        <w:rPr>
          <w:sz w:val="22"/>
        </w:rPr>
        <w:t xml:space="preserve">Intermediate – 92.7% </w:t>
      </w:r>
      <w:r w:rsidR="0088407A">
        <w:rPr>
          <w:b/>
          <w:i/>
          <w:iCs/>
          <w:color w:val="6076B4" w:themeColor="accent1"/>
          <w:sz w:val="22"/>
        </w:rPr>
        <w:t>2010-2012</w:t>
      </w:r>
    </w:p>
    <w:p w:rsidR="00775E3E" w:rsidRPr="009275BE" w:rsidRDefault="00775E3E" w:rsidP="005C597F">
      <w:pPr>
        <w:pStyle w:val="Subsection"/>
        <w:rPr>
          <w:rStyle w:val="IntenseEmphasis"/>
          <w:b w:val="0"/>
          <w:bCs/>
          <w:i w:val="0"/>
          <w:iCs w:val="0"/>
          <w:color w:val="404040" w:themeColor="text1" w:themeTint="BF"/>
          <w:sz w:val="22"/>
        </w:rPr>
      </w:pPr>
      <w:r w:rsidRPr="009275BE">
        <w:rPr>
          <w:sz w:val="22"/>
        </w:rPr>
        <w:t>SSC – 91.33%</w:t>
      </w:r>
      <w:r w:rsidR="0088407A">
        <w:rPr>
          <w:sz w:val="22"/>
        </w:rPr>
        <w:t xml:space="preserve"> </w:t>
      </w:r>
      <w:r w:rsidR="0088407A">
        <w:rPr>
          <w:b/>
          <w:i/>
          <w:iCs/>
          <w:color w:val="6076B4" w:themeColor="accent1"/>
          <w:sz w:val="22"/>
        </w:rPr>
        <w:t>2009-2010</w:t>
      </w:r>
    </w:p>
    <w:p w:rsidR="00342594" w:rsidRPr="0088407A" w:rsidRDefault="006239FF">
      <w:pPr>
        <w:pStyle w:val="SectionHeading"/>
      </w:pPr>
      <w:sdt>
        <w:sdtPr>
          <w:rPr>
            <w:b/>
            <w:bCs w:val="0"/>
            <w:i/>
            <w:iCs/>
            <w:color w:val="6076B4" w:themeColor="accent1"/>
          </w:rPr>
          <w:id w:val="-51398160"/>
          <w:placeholder>
            <w:docPart w:val="BE1F96B443394311B6B69B9AF31B310B"/>
          </w:placeholder>
          <w:temporary/>
          <w:showingPlcHdr/>
        </w:sdtPr>
        <w:sdtEndPr>
          <w:rPr>
            <w:b w:val="0"/>
            <w:bCs/>
            <w:i w:val="0"/>
            <w:iCs w:val="0"/>
            <w:color w:val="2F5897" w:themeColor="text2"/>
          </w:rPr>
        </w:sdtEndPr>
        <w:sdtContent>
          <w:r w:rsidR="00D125F4">
            <w:t>Skills</w:t>
          </w:r>
        </w:sdtContent>
      </w:sdt>
      <w:r w:rsidR="0088407A">
        <w:rPr>
          <w:b/>
          <w:bCs w:val="0"/>
          <w:i/>
          <w:iCs/>
          <w:color w:val="6076B4" w:themeColor="accent1"/>
        </w:rPr>
        <w:t xml:space="preserve"> </w:t>
      </w:r>
      <w:r w:rsidR="0088407A" w:rsidRPr="0088407A">
        <w:t>&amp; Tools</w:t>
      </w:r>
    </w:p>
    <w:p w:rsidR="0076419B" w:rsidRPr="0076419B" w:rsidRDefault="0076419B" w:rsidP="0076419B">
      <w:pPr>
        <w:numPr>
          <w:ilvl w:val="0"/>
          <w:numId w:val="9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76419B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Frameworks:</w:t>
      </w:r>
      <w:r w:rsidRPr="0076419B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="006F44F4">
        <w:rPr>
          <w:rFonts w:ascii="Arial" w:eastAsia="Times New Roman" w:hAnsi="Arial" w:cs="Arial"/>
          <w:color w:val="000000"/>
          <w:sz w:val="21"/>
          <w:szCs w:val="21"/>
        </w:rPr>
        <w:t>Spring Core,</w:t>
      </w:r>
      <w:r w:rsidR="00CA3C0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8C4B57">
        <w:rPr>
          <w:rFonts w:ascii="Arial" w:eastAsia="Times New Roman" w:hAnsi="Arial" w:cs="Arial"/>
          <w:color w:val="000000"/>
          <w:sz w:val="21"/>
          <w:szCs w:val="21"/>
        </w:rPr>
        <w:t xml:space="preserve">Spring Boot, </w:t>
      </w:r>
      <w:r w:rsidR="00CA3C0B">
        <w:rPr>
          <w:rFonts w:ascii="Arial" w:eastAsia="Times New Roman" w:hAnsi="Arial" w:cs="Arial"/>
          <w:color w:val="000000"/>
          <w:sz w:val="21"/>
          <w:szCs w:val="21"/>
        </w:rPr>
        <w:t xml:space="preserve">Spring Cloud, </w:t>
      </w:r>
      <w:r w:rsidR="00454CF6">
        <w:rPr>
          <w:rFonts w:ascii="Arial" w:eastAsia="Times New Roman" w:hAnsi="Arial" w:cs="Arial"/>
          <w:color w:val="000000"/>
          <w:sz w:val="21"/>
          <w:szCs w:val="21"/>
        </w:rPr>
        <w:t xml:space="preserve">Spring Data, </w:t>
      </w:r>
      <w:r w:rsidR="00AF3DA9">
        <w:rPr>
          <w:rFonts w:ascii="Arial" w:eastAsia="Times New Roman" w:hAnsi="Arial" w:cs="Arial"/>
          <w:color w:val="000000"/>
          <w:sz w:val="21"/>
          <w:szCs w:val="21"/>
        </w:rPr>
        <w:t>Spring JDBC,</w:t>
      </w:r>
      <w:r w:rsidR="00CA3C0B">
        <w:rPr>
          <w:rFonts w:ascii="Arial" w:eastAsia="Times New Roman" w:hAnsi="Arial" w:cs="Arial"/>
          <w:color w:val="000000"/>
          <w:sz w:val="21"/>
          <w:szCs w:val="21"/>
        </w:rPr>
        <w:t xml:space="preserve"> REST</w:t>
      </w:r>
      <w:r w:rsidR="00AF3DA9">
        <w:rPr>
          <w:rFonts w:ascii="Arial" w:eastAsia="Times New Roman" w:hAnsi="Arial" w:cs="Arial"/>
          <w:color w:val="000000"/>
          <w:sz w:val="21"/>
          <w:szCs w:val="21"/>
        </w:rPr>
        <w:t>, SOAP</w:t>
      </w:r>
      <w:r w:rsidR="005C597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5C597F">
        <w:rPr>
          <w:rFonts w:ascii="Arial" w:eastAsia="Times New Roman" w:hAnsi="Arial" w:cs="Arial"/>
          <w:color w:val="000000"/>
          <w:sz w:val="21"/>
          <w:szCs w:val="21"/>
        </w:rPr>
        <w:t>mybatis</w:t>
      </w:r>
      <w:proofErr w:type="spellEnd"/>
      <w:r w:rsidR="00AD7C4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AF3DA9" w:rsidRDefault="0076419B" w:rsidP="00796633">
      <w:pPr>
        <w:numPr>
          <w:ilvl w:val="0"/>
          <w:numId w:val="9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AF3DA9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Databases:</w:t>
      </w:r>
      <w:r w:rsidR="00CD5DEF" w:rsidRPr="00AF3DA9">
        <w:rPr>
          <w:rFonts w:ascii="Arial" w:eastAsia="Times New Roman" w:hAnsi="Arial" w:cs="Arial"/>
          <w:color w:val="000000"/>
          <w:sz w:val="21"/>
          <w:szCs w:val="21"/>
        </w:rPr>
        <w:t> My</w:t>
      </w:r>
      <w:r w:rsidRPr="00AF3DA9">
        <w:rPr>
          <w:rFonts w:ascii="Arial" w:eastAsia="Times New Roman" w:hAnsi="Arial" w:cs="Arial"/>
          <w:color w:val="000000"/>
          <w:sz w:val="21"/>
          <w:szCs w:val="21"/>
        </w:rPr>
        <w:t>SQL</w:t>
      </w:r>
      <w:r w:rsidR="00F7650D" w:rsidRPr="00AF3DA9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AF3DA9">
        <w:rPr>
          <w:rFonts w:ascii="Arial" w:eastAsia="Times New Roman" w:hAnsi="Arial" w:cs="Arial"/>
          <w:color w:val="000000"/>
          <w:sz w:val="21"/>
          <w:szCs w:val="21"/>
        </w:rPr>
        <w:t xml:space="preserve"> Oracle DB</w:t>
      </w:r>
      <w:r w:rsidR="00C2061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1D660B">
        <w:rPr>
          <w:rFonts w:ascii="Arial" w:eastAsia="Times New Roman" w:hAnsi="Arial" w:cs="Arial"/>
          <w:color w:val="000000"/>
          <w:sz w:val="21"/>
          <w:szCs w:val="21"/>
        </w:rPr>
        <w:t>Azure Cosmos DB</w:t>
      </w:r>
    </w:p>
    <w:p w:rsidR="0076419B" w:rsidRPr="00AF3DA9" w:rsidRDefault="0076419B" w:rsidP="00796633">
      <w:pPr>
        <w:numPr>
          <w:ilvl w:val="0"/>
          <w:numId w:val="9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AF3DA9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Application Servers</w:t>
      </w:r>
      <w:r w:rsidR="00B4247A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 xml:space="preserve"> &amp; Exchanges</w:t>
      </w:r>
      <w:r w:rsidRPr="00AF3DA9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:</w:t>
      </w:r>
      <w:r w:rsidR="001E393E" w:rsidRPr="00AF3DA9">
        <w:rPr>
          <w:rFonts w:ascii="Arial" w:eastAsia="Times New Roman" w:hAnsi="Arial" w:cs="Arial"/>
          <w:color w:val="000000"/>
          <w:sz w:val="21"/>
          <w:szCs w:val="21"/>
        </w:rPr>
        <w:t>  Apache Tomcat</w:t>
      </w:r>
      <w:r w:rsidR="00C2061A">
        <w:rPr>
          <w:rFonts w:ascii="Arial" w:eastAsia="Times New Roman" w:hAnsi="Arial" w:cs="Arial"/>
          <w:color w:val="000000"/>
          <w:sz w:val="21"/>
          <w:szCs w:val="21"/>
        </w:rPr>
        <w:t>, Apache Kafka</w:t>
      </w:r>
      <w:r w:rsidR="001D660B">
        <w:rPr>
          <w:rFonts w:ascii="Arial" w:eastAsia="Times New Roman" w:hAnsi="Arial" w:cs="Arial"/>
          <w:color w:val="000000"/>
          <w:sz w:val="21"/>
          <w:szCs w:val="21"/>
        </w:rPr>
        <w:t>, Apache Camel</w:t>
      </w:r>
    </w:p>
    <w:p w:rsidR="0076419B" w:rsidRPr="0076419B" w:rsidRDefault="00B4247A" w:rsidP="0076419B">
      <w:pPr>
        <w:numPr>
          <w:ilvl w:val="0"/>
          <w:numId w:val="9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</w:rPr>
        <w:t xml:space="preserve">Developer Tools: </w:t>
      </w:r>
      <w:r w:rsidR="00DD3B9F" w:rsidRPr="00DD3B9F">
        <w:rPr>
          <w:rFonts w:ascii="Arial" w:eastAsia="Times New Roman" w:hAnsi="Arial" w:cs="Arial"/>
          <w:color w:val="000000"/>
          <w:sz w:val="21"/>
          <w:szCs w:val="21"/>
        </w:rPr>
        <w:t>Java 8,</w:t>
      </w:r>
      <w:r w:rsidR="00DD3B9F">
        <w:rPr>
          <w:rFonts w:ascii="inherit" w:eastAsia="Times New Roman" w:hAnsi="inherit" w:cs="Arial"/>
          <w:bCs/>
          <w:color w:val="000000"/>
          <w:sz w:val="21"/>
          <w:szCs w:val="21"/>
        </w:rPr>
        <w:t xml:space="preserve"> </w:t>
      </w:r>
      <w:r w:rsidR="004C5DF4">
        <w:rPr>
          <w:rFonts w:ascii="Arial" w:eastAsia="Times New Roman" w:hAnsi="Arial" w:cs="Arial"/>
          <w:color w:val="000000"/>
          <w:sz w:val="21"/>
          <w:szCs w:val="21"/>
        </w:rPr>
        <w:t xml:space="preserve">Eclipse, </w:t>
      </w:r>
      <w:proofErr w:type="spellStart"/>
      <w:r w:rsidR="004C5DF4">
        <w:rPr>
          <w:rFonts w:ascii="Arial" w:eastAsia="Times New Roman" w:hAnsi="Arial" w:cs="Arial"/>
          <w:color w:val="000000"/>
          <w:sz w:val="21"/>
          <w:szCs w:val="21"/>
        </w:rPr>
        <w:t>IntelliJ</w:t>
      </w:r>
      <w:proofErr w:type="spellEnd"/>
      <w:r w:rsidR="004C5DF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Ultimate,</w:t>
      </w:r>
      <w:r w:rsidR="00E85229">
        <w:rPr>
          <w:rFonts w:ascii="Arial" w:eastAsia="Times New Roman" w:hAnsi="Arial" w:cs="Arial"/>
          <w:color w:val="000000"/>
          <w:sz w:val="21"/>
          <w:szCs w:val="21"/>
        </w:rPr>
        <w:t xml:space="preserve"> Postman, </w:t>
      </w:r>
      <w:r w:rsidR="00DD3B9F">
        <w:rPr>
          <w:rFonts w:ascii="Arial" w:eastAsia="Times New Roman" w:hAnsi="Arial" w:cs="Arial"/>
          <w:color w:val="000000"/>
          <w:sz w:val="21"/>
          <w:szCs w:val="21"/>
        </w:rPr>
        <w:t>Oracle SQL developer</w:t>
      </w:r>
      <w:r w:rsidR="00E85229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E85229" w:rsidRPr="00E8522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85229" w:rsidRPr="0076419B">
        <w:rPr>
          <w:rFonts w:ascii="Arial" w:eastAsia="Times New Roman" w:hAnsi="Arial" w:cs="Arial"/>
          <w:color w:val="000000"/>
          <w:sz w:val="21"/>
          <w:szCs w:val="21"/>
        </w:rPr>
        <w:t>Swagger</w:t>
      </w:r>
      <w:r w:rsidR="00E85229">
        <w:rPr>
          <w:rFonts w:ascii="Arial" w:eastAsia="Times New Roman" w:hAnsi="Arial" w:cs="Arial"/>
          <w:color w:val="000000"/>
          <w:sz w:val="21"/>
          <w:szCs w:val="21"/>
        </w:rPr>
        <w:t>, visual studio code</w:t>
      </w:r>
      <w:r w:rsidR="00407CD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407CDF">
        <w:rPr>
          <w:rFonts w:ascii="Arial" w:eastAsia="Times New Roman" w:hAnsi="Arial" w:cs="Arial"/>
          <w:color w:val="000000"/>
          <w:sz w:val="21"/>
          <w:szCs w:val="21"/>
        </w:rPr>
        <w:t>VirtualBox</w:t>
      </w:r>
      <w:proofErr w:type="spellEnd"/>
      <w:r w:rsidR="00AF3DA9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AF3DA9">
        <w:rPr>
          <w:rFonts w:ascii="Arial" w:eastAsia="Times New Roman" w:hAnsi="Arial" w:cs="Arial"/>
          <w:color w:val="000000"/>
          <w:sz w:val="21"/>
          <w:szCs w:val="21"/>
        </w:rPr>
        <w:t>JUnit</w:t>
      </w:r>
      <w:proofErr w:type="spellEnd"/>
      <w:r w:rsidR="00AF3DA9">
        <w:rPr>
          <w:rFonts w:ascii="Arial" w:eastAsia="Times New Roman" w:hAnsi="Arial" w:cs="Arial"/>
          <w:color w:val="000000"/>
          <w:sz w:val="21"/>
          <w:szCs w:val="21"/>
        </w:rPr>
        <w:t>, SOAPUI</w:t>
      </w:r>
      <w:r w:rsidR="0088407A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88407A">
        <w:rPr>
          <w:rFonts w:ascii="Arial" w:eastAsia="Times New Roman" w:hAnsi="Arial" w:cs="Arial"/>
          <w:color w:val="000000"/>
          <w:sz w:val="21"/>
          <w:szCs w:val="21"/>
        </w:rPr>
        <w:t>Jmeter</w:t>
      </w:r>
      <w:proofErr w:type="spellEnd"/>
    </w:p>
    <w:p w:rsidR="00DD3B9F" w:rsidRDefault="006237DC" w:rsidP="00DD3B9F">
      <w:pPr>
        <w:numPr>
          <w:ilvl w:val="0"/>
          <w:numId w:val="9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SCM</w:t>
      </w:r>
      <w:r w:rsidR="0076419B" w:rsidRPr="0076419B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 xml:space="preserve"> Tools: </w:t>
      </w:r>
      <w:r w:rsidR="0076419B" w:rsidRPr="0076419B">
        <w:rPr>
          <w:rFonts w:ascii="Arial" w:eastAsia="Times New Roman" w:hAnsi="Arial" w:cs="Arial"/>
          <w:color w:val="000000"/>
          <w:sz w:val="21"/>
          <w:szCs w:val="21"/>
        </w:rPr>
        <w:t>Tortoise 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VN,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Git Bash,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BitBucket</w:t>
      </w:r>
      <w:proofErr w:type="spellEnd"/>
      <w:r w:rsidR="006F44F4">
        <w:rPr>
          <w:rFonts w:ascii="Arial" w:eastAsia="Times New Roman" w:hAnsi="Arial" w:cs="Arial"/>
          <w:color w:val="000000"/>
          <w:sz w:val="21"/>
          <w:szCs w:val="21"/>
        </w:rPr>
        <w:t>, source tree</w:t>
      </w:r>
    </w:p>
    <w:p w:rsidR="00342594" w:rsidRPr="00DD3B9F" w:rsidRDefault="00093129" w:rsidP="00DD3B9F">
      <w:pPr>
        <w:numPr>
          <w:ilvl w:val="0"/>
          <w:numId w:val="9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DD3B9F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>DevOps</w:t>
      </w:r>
      <w:r w:rsidR="006237DC" w:rsidRPr="00DD3B9F">
        <w:rPr>
          <w:rFonts w:ascii="inherit" w:eastAsia="Times New Roman" w:hAnsi="inherit" w:cs="Arial"/>
          <w:b/>
          <w:bCs/>
          <w:color w:val="000000"/>
          <w:sz w:val="21"/>
          <w:szCs w:val="21"/>
        </w:rPr>
        <w:t xml:space="preserve"> Tools:</w:t>
      </w:r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D3B9F">
        <w:rPr>
          <w:rFonts w:ascii="Arial" w:eastAsia="Times New Roman" w:hAnsi="Arial" w:cs="Arial"/>
          <w:color w:val="000000"/>
          <w:sz w:val="21"/>
          <w:szCs w:val="21"/>
        </w:rPr>
        <w:t>make build</w:t>
      </w:r>
      <w:r w:rsidR="00C2061A" w:rsidRPr="00DD3B9F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D3B9F">
        <w:rPr>
          <w:rFonts w:ascii="Arial" w:eastAsia="Times New Roman" w:hAnsi="Arial" w:cs="Arial"/>
          <w:color w:val="000000"/>
          <w:sz w:val="21"/>
          <w:szCs w:val="21"/>
        </w:rPr>
        <w:t>Docker</w:t>
      </w:r>
      <w:proofErr w:type="spellEnd"/>
      <w:r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Kubernetes, </w:t>
      </w:r>
      <w:proofErr w:type="spellStart"/>
      <w:r w:rsidRPr="00DD3B9F">
        <w:rPr>
          <w:rFonts w:ascii="Arial" w:eastAsia="Times New Roman" w:hAnsi="Arial" w:cs="Arial"/>
          <w:color w:val="000000"/>
          <w:sz w:val="21"/>
          <w:szCs w:val="21"/>
        </w:rPr>
        <w:t>kubectl</w:t>
      </w:r>
      <w:proofErr w:type="spellEnd"/>
      <w:r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E85229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maven, </w:t>
      </w:r>
      <w:r w:rsidR="00CA3C0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Apache Ant, </w:t>
      </w:r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Log4j, </w:t>
      </w:r>
      <w:proofErr w:type="spellStart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>Jfrog's</w:t>
      </w:r>
      <w:proofErr w:type="spellEnd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>Artifactory</w:t>
      </w:r>
      <w:proofErr w:type="spellEnd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9D6127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Nexus repo, </w:t>
      </w:r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Jenkins, </w:t>
      </w:r>
      <w:proofErr w:type="spellStart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>Ansible</w:t>
      </w:r>
      <w:proofErr w:type="spellEnd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>Ansible</w:t>
      </w:r>
      <w:proofErr w:type="spellEnd"/>
      <w:r w:rsidR="0076419B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 tower, IBM </w:t>
      </w:r>
      <w:proofErr w:type="spellStart"/>
      <w:r w:rsidR="0091762C" w:rsidRPr="00DD3B9F">
        <w:rPr>
          <w:rFonts w:ascii="Arial" w:eastAsia="Times New Roman" w:hAnsi="Arial" w:cs="Arial"/>
          <w:color w:val="000000"/>
          <w:sz w:val="21"/>
          <w:szCs w:val="21"/>
        </w:rPr>
        <w:t>u</w:t>
      </w:r>
      <w:r w:rsidR="008C4B57" w:rsidRPr="00DD3B9F">
        <w:rPr>
          <w:rFonts w:ascii="Arial" w:eastAsia="Times New Roman" w:hAnsi="Arial" w:cs="Arial"/>
          <w:color w:val="000000"/>
          <w:sz w:val="21"/>
          <w:szCs w:val="21"/>
        </w:rPr>
        <w:t>Build</w:t>
      </w:r>
      <w:proofErr w:type="spellEnd"/>
      <w:r w:rsidR="008C4B57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91762C" w:rsidRPr="00DD3B9F">
        <w:rPr>
          <w:rFonts w:ascii="Arial" w:eastAsia="Times New Roman" w:hAnsi="Arial" w:cs="Arial"/>
          <w:color w:val="000000"/>
          <w:sz w:val="21"/>
          <w:szCs w:val="21"/>
        </w:rPr>
        <w:t>u</w:t>
      </w:r>
      <w:r w:rsidR="008C4B57" w:rsidRPr="00DD3B9F">
        <w:rPr>
          <w:rFonts w:ascii="Arial" w:eastAsia="Times New Roman" w:hAnsi="Arial" w:cs="Arial"/>
          <w:color w:val="000000"/>
          <w:sz w:val="21"/>
          <w:szCs w:val="21"/>
        </w:rPr>
        <w:t>deploy</w:t>
      </w:r>
      <w:proofErr w:type="spellEnd"/>
      <w:r w:rsidR="004C5DF4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D3B9F">
        <w:rPr>
          <w:rFonts w:ascii="Arial" w:eastAsia="Times New Roman" w:hAnsi="Arial" w:cs="Arial"/>
          <w:color w:val="000000"/>
          <w:sz w:val="21"/>
          <w:szCs w:val="21"/>
        </w:rPr>
        <w:t>SonarQube</w:t>
      </w:r>
      <w:proofErr w:type="spellEnd"/>
      <w:r w:rsidR="00C2061A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2061A" w:rsidRPr="00DD3B9F">
        <w:rPr>
          <w:rFonts w:ascii="Arial" w:eastAsia="Times New Roman" w:hAnsi="Arial" w:cs="Arial"/>
          <w:color w:val="000000"/>
          <w:sz w:val="21"/>
          <w:szCs w:val="21"/>
        </w:rPr>
        <w:t>Graphana</w:t>
      </w:r>
      <w:proofErr w:type="spellEnd"/>
      <w:r w:rsidR="001D660B" w:rsidRPr="00DD3B9F">
        <w:rPr>
          <w:rFonts w:ascii="Arial" w:eastAsia="Times New Roman" w:hAnsi="Arial" w:cs="Arial"/>
          <w:color w:val="000000"/>
          <w:sz w:val="21"/>
          <w:szCs w:val="21"/>
        </w:rPr>
        <w:t>, Azure Eventhub</w:t>
      </w:r>
      <w:r w:rsidR="005C597F" w:rsidRPr="00DD3B9F">
        <w:rPr>
          <w:rFonts w:ascii="Arial" w:eastAsia="Times New Roman" w:hAnsi="Arial" w:cs="Arial"/>
          <w:color w:val="000000"/>
          <w:sz w:val="21"/>
          <w:szCs w:val="21"/>
        </w:rPr>
        <w:t>, PCF deploy</w:t>
      </w:r>
      <w:r w:rsidR="00783CEE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783CEE" w:rsidRPr="00DD3B9F">
        <w:rPr>
          <w:rFonts w:ascii="Arial" w:eastAsia="Times New Roman" w:hAnsi="Arial" w:cs="Arial"/>
          <w:color w:val="000000"/>
          <w:sz w:val="21"/>
          <w:szCs w:val="21"/>
        </w:rPr>
        <w:t>Websphere</w:t>
      </w:r>
      <w:proofErr w:type="spellEnd"/>
      <w:r w:rsidR="00783CEE" w:rsidRPr="00DD3B9F">
        <w:rPr>
          <w:rFonts w:ascii="Arial" w:eastAsia="Times New Roman" w:hAnsi="Arial" w:cs="Arial"/>
          <w:color w:val="000000"/>
          <w:sz w:val="21"/>
          <w:szCs w:val="21"/>
        </w:rPr>
        <w:t xml:space="preserve"> explorer</w:t>
      </w:r>
    </w:p>
    <w:sectPr w:rsidR="00342594" w:rsidRPr="00DD3B9F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9FF" w:rsidRDefault="006239FF">
      <w:pPr>
        <w:spacing w:after="0" w:line="240" w:lineRule="auto"/>
      </w:pPr>
      <w:r>
        <w:separator/>
      </w:r>
    </w:p>
  </w:endnote>
  <w:endnote w:type="continuationSeparator" w:id="0">
    <w:p w:rsidR="006239FF" w:rsidRDefault="0062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9FF" w:rsidRDefault="006239FF">
      <w:pPr>
        <w:spacing w:after="0" w:line="240" w:lineRule="auto"/>
      </w:pPr>
      <w:r>
        <w:separator/>
      </w:r>
    </w:p>
  </w:footnote>
  <w:footnote w:type="continuationSeparator" w:id="0">
    <w:p w:rsidR="006239FF" w:rsidRDefault="0062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6E1" w:rsidRDefault="006239FF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C3D9B3687DEE43BEAD1AED34C8AB49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A56E1">
          <w:rPr>
            <w:color w:val="6076B4" w:themeColor="accent1"/>
          </w:rPr>
          <w:t>Avinash Balasa</w:t>
        </w:r>
      </w:sdtContent>
    </w:sdt>
  </w:p>
  <w:p w:rsidR="003A56E1" w:rsidRDefault="003A56E1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7367"/>
    <w:multiLevelType w:val="multilevel"/>
    <w:tmpl w:val="F85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C416D8"/>
    <w:multiLevelType w:val="multilevel"/>
    <w:tmpl w:val="3C3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566AE"/>
    <w:multiLevelType w:val="multilevel"/>
    <w:tmpl w:val="F0C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A6392C"/>
    <w:multiLevelType w:val="hybridMultilevel"/>
    <w:tmpl w:val="F6BE8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F00204"/>
    <w:multiLevelType w:val="multilevel"/>
    <w:tmpl w:val="071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7A54C0"/>
    <w:multiLevelType w:val="hybridMultilevel"/>
    <w:tmpl w:val="2D488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9B"/>
    <w:rsid w:val="00012C2F"/>
    <w:rsid w:val="00050DDF"/>
    <w:rsid w:val="00093129"/>
    <w:rsid w:val="000A6761"/>
    <w:rsid w:val="000D5BD9"/>
    <w:rsid w:val="000E4F2F"/>
    <w:rsid w:val="001056EC"/>
    <w:rsid w:val="00114F47"/>
    <w:rsid w:val="00153E2E"/>
    <w:rsid w:val="001832B6"/>
    <w:rsid w:val="001D660B"/>
    <w:rsid w:val="001E393E"/>
    <w:rsid w:val="00231CD8"/>
    <w:rsid w:val="00236426"/>
    <w:rsid w:val="00292C8A"/>
    <w:rsid w:val="00342594"/>
    <w:rsid w:val="003448B2"/>
    <w:rsid w:val="00373E6E"/>
    <w:rsid w:val="00390439"/>
    <w:rsid w:val="003A56E1"/>
    <w:rsid w:val="003B2F62"/>
    <w:rsid w:val="003D4888"/>
    <w:rsid w:val="00407CDF"/>
    <w:rsid w:val="00420A91"/>
    <w:rsid w:val="00454CF6"/>
    <w:rsid w:val="00481800"/>
    <w:rsid w:val="004B16B8"/>
    <w:rsid w:val="004B5CEC"/>
    <w:rsid w:val="004C5DF4"/>
    <w:rsid w:val="004D0FF7"/>
    <w:rsid w:val="004D17C5"/>
    <w:rsid w:val="005232B7"/>
    <w:rsid w:val="005A2AC7"/>
    <w:rsid w:val="005B7B82"/>
    <w:rsid w:val="005C597F"/>
    <w:rsid w:val="005C5BF8"/>
    <w:rsid w:val="005D0A49"/>
    <w:rsid w:val="005F35E6"/>
    <w:rsid w:val="006237DC"/>
    <w:rsid w:val="006239FF"/>
    <w:rsid w:val="00656358"/>
    <w:rsid w:val="006922B7"/>
    <w:rsid w:val="006935E4"/>
    <w:rsid w:val="006A4125"/>
    <w:rsid w:val="006A45B2"/>
    <w:rsid w:val="006A6760"/>
    <w:rsid w:val="006C0082"/>
    <w:rsid w:val="006C1135"/>
    <w:rsid w:val="006F001A"/>
    <w:rsid w:val="006F44F4"/>
    <w:rsid w:val="00727A5A"/>
    <w:rsid w:val="007613DF"/>
    <w:rsid w:val="0076419B"/>
    <w:rsid w:val="00775E3E"/>
    <w:rsid w:val="00783CEE"/>
    <w:rsid w:val="00784C1D"/>
    <w:rsid w:val="007A20E8"/>
    <w:rsid w:val="00823FE8"/>
    <w:rsid w:val="0082632C"/>
    <w:rsid w:val="00836013"/>
    <w:rsid w:val="00863F7A"/>
    <w:rsid w:val="0088407A"/>
    <w:rsid w:val="008B3C6A"/>
    <w:rsid w:val="008C0508"/>
    <w:rsid w:val="008C4B57"/>
    <w:rsid w:val="0091309D"/>
    <w:rsid w:val="0091762C"/>
    <w:rsid w:val="009275BE"/>
    <w:rsid w:val="00970282"/>
    <w:rsid w:val="009D6127"/>
    <w:rsid w:val="00AB2459"/>
    <w:rsid w:val="00AD7C45"/>
    <w:rsid w:val="00AE577D"/>
    <w:rsid w:val="00AF3DA9"/>
    <w:rsid w:val="00B4247A"/>
    <w:rsid w:val="00B43C54"/>
    <w:rsid w:val="00BD108A"/>
    <w:rsid w:val="00BE25DB"/>
    <w:rsid w:val="00C2061A"/>
    <w:rsid w:val="00C24E6C"/>
    <w:rsid w:val="00C50F7F"/>
    <w:rsid w:val="00C64E2A"/>
    <w:rsid w:val="00C662C1"/>
    <w:rsid w:val="00C92B1D"/>
    <w:rsid w:val="00CA3C0B"/>
    <w:rsid w:val="00CD47E8"/>
    <w:rsid w:val="00CD5DEF"/>
    <w:rsid w:val="00D125F4"/>
    <w:rsid w:val="00D55147"/>
    <w:rsid w:val="00DA1148"/>
    <w:rsid w:val="00DD3B9F"/>
    <w:rsid w:val="00E85229"/>
    <w:rsid w:val="00E94197"/>
    <w:rsid w:val="00F01404"/>
    <w:rsid w:val="00F20920"/>
    <w:rsid w:val="00F3604E"/>
    <w:rsid w:val="00F56EB2"/>
    <w:rsid w:val="00F741BD"/>
    <w:rsid w:val="00F7650D"/>
    <w:rsid w:val="00FD1250"/>
    <w:rsid w:val="00FD59E4"/>
    <w:rsid w:val="00FE0B47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DFCBBF-4432-4A1D-ABF0-49C62F8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AC98A7361340FBA98D00A7D4595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24B8C-7168-4DF5-8092-7C985EA94E33}"/>
      </w:docPartPr>
      <w:docPartBody>
        <w:p w:rsidR="00F40195" w:rsidRDefault="000D0CF4">
          <w:pPr>
            <w:pStyle w:val="21AC98A7361340FBA98D00A7D459593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185919797F74362B95C12D713169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7E369-5E8D-4153-9283-C38DFF502E89}"/>
      </w:docPartPr>
      <w:docPartBody>
        <w:p w:rsidR="00F40195" w:rsidRDefault="000D0CF4">
          <w:pPr>
            <w:pStyle w:val="B185919797F74362B95C12D713169F59"/>
          </w:pPr>
          <w:r>
            <w:t>[Type Your Name]</w:t>
          </w:r>
        </w:p>
      </w:docPartBody>
    </w:docPart>
    <w:docPart>
      <w:docPartPr>
        <w:name w:val="5C253AA5FB1342098E8516280BDC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D5F0-BA47-48DD-987F-CF47ED6F15DC}"/>
      </w:docPartPr>
      <w:docPartBody>
        <w:p w:rsidR="00F40195" w:rsidRDefault="000D0CF4">
          <w:pPr>
            <w:pStyle w:val="5C253AA5FB1342098E8516280BDC2CEB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495F56A45DD84629B679B92318914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387A-8992-40BF-A4A6-1EB4F2A4411D}"/>
      </w:docPartPr>
      <w:docPartBody>
        <w:p w:rsidR="00F40195" w:rsidRDefault="000D0CF4">
          <w:pPr>
            <w:pStyle w:val="495F56A45DD84629B679B92318914E86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BE1F96B443394311B6B69B9AF31B3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7F4EF-8E56-48F4-B4CB-AA9CABB6C731}"/>
      </w:docPartPr>
      <w:docPartBody>
        <w:p w:rsidR="00F40195" w:rsidRDefault="000D0CF4">
          <w:pPr>
            <w:pStyle w:val="BE1F96B443394311B6B69B9AF31B310B"/>
          </w:pPr>
          <w:r>
            <w:t>Skills</w:t>
          </w:r>
        </w:p>
      </w:docPartBody>
    </w:docPart>
    <w:docPart>
      <w:docPartPr>
        <w:name w:val="C3D9B3687DEE43BEAD1AED34C8AB4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F3062-B9F0-4023-A532-0F9A8176103D}"/>
      </w:docPartPr>
      <w:docPartBody>
        <w:p w:rsidR="00F40195" w:rsidRDefault="000D0CF4">
          <w:pPr>
            <w:pStyle w:val="C3D9B3687DEE43BEAD1AED34C8AB496B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5D"/>
    <w:rsid w:val="00072470"/>
    <w:rsid w:val="000C102F"/>
    <w:rsid w:val="000D0CF4"/>
    <w:rsid w:val="000D22CE"/>
    <w:rsid w:val="000F715D"/>
    <w:rsid w:val="00175852"/>
    <w:rsid w:val="001E24DF"/>
    <w:rsid w:val="001E6C04"/>
    <w:rsid w:val="002F08A2"/>
    <w:rsid w:val="0035254E"/>
    <w:rsid w:val="00381897"/>
    <w:rsid w:val="003F43B2"/>
    <w:rsid w:val="004D64D4"/>
    <w:rsid w:val="005362C7"/>
    <w:rsid w:val="00640281"/>
    <w:rsid w:val="00661966"/>
    <w:rsid w:val="00722C69"/>
    <w:rsid w:val="008A17DF"/>
    <w:rsid w:val="008A7E96"/>
    <w:rsid w:val="008E3882"/>
    <w:rsid w:val="0099695E"/>
    <w:rsid w:val="009E2794"/>
    <w:rsid w:val="009F42AA"/>
    <w:rsid w:val="00AC1D83"/>
    <w:rsid w:val="00AF0B1B"/>
    <w:rsid w:val="00B73BE7"/>
    <w:rsid w:val="00D37134"/>
    <w:rsid w:val="00DC69A4"/>
    <w:rsid w:val="00DD19A4"/>
    <w:rsid w:val="00DE0E69"/>
    <w:rsid w:val="00E179B6"/>
    <w:rsid w:val="00EA252C"/>
    <w:rsid w:val="00F40195"/>
    <w:rsid w:val="00F8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1AC98A7361340FBA98D00A7D4595936">
    <w:name w:val="21AC98A7361340FBA98D00A7D4595936"/>
  </w:style>
  <w:style w:type="paragraph" w:customStyle="1" w:styleId="B185919797F74362B95C12D713169F59">
    <w:name w:val="B185919797F74362B95C12D713169F59"/>
  </w:style>
  <w:style w:type="paragraph" w:customStyle="1" w:styleId="5C253AA5FB1342098E8516280BDC2CEB">
    <w:name w:val="5C253AA5FB1342098E8516280BDC2CEB"/>
  </w:style>
  <w:style w:type="paragraph" w:customStyle="1" w:styleId="B03036F452A9444A9B3A48E951C674A3">
    <w:name w:val="B03036F452A9444A9B3A48E951C674A3"/>
  </w:style>
  <w:style w:type="paragraph" w:customStyle="1" w:styleId="495F56A45DD84629B679B92318914E86">
    <w:name w:val="495F56A45DD84629B679B92318914E86"/>
  </w:style>
  <w:style w:type="paragraph" w:customStyle="1" w:styleId="1D13835038A449E7A813C018DA8D3A54">
    <w:name w:val="1D13835038A449E7A813C018DA8D3A54"/>
  </w:style>
  <w:style w:type="paragraph" w:customStyle="1" w:styleId="5830787002514906A7B48FDB9D3D5FB2">
    <w:name w:val="5830787002514906A7B48FDB9D3D5FB2"/>
  </w:style>
  <w:style w:type="paragraph" w:customStyle="1" w:styleId="1B5C3F58560D477EB32F0589A9838292">
    <w:name w:val="1B5C3F58560D477EB32F0589A9838292"/>
  </w:style>
  <w:style w:type="paragraph" w:customStyle="1" w:styleId="A43C6D3526A44A03B128D8024F85BEB6">
    <w:name w:val="A43C6D3526A44A03B128D8024F85BEB6"/>
  </w:style>
  <w:style w:type="paragraph" w:customStyle="1" w:styleId="B67EF72DC2FF431D8A77073D486DA577">
    <w:name w:val="B67EF72DC2FF431D8A77073D486DA577"/>
  </w:style>
  <w:style w:type="paragraph" w:customStyle="1" w:styleId="DBC0D8F13960456C845700A11264BCD1">
    <w:name w:val="DBC0D8F13960456C845700A11264BCD1"/>
  </w:style>
  <w:style w:type="paragraph" w:customStyle="1" w:styleId="3461DE7B84684F58A98F75F8E15297D3">
    <w:name w:val="3461DE7B84684F58A98F75F8E15297D3"/>
  </w:style>
  <w:style w:type="paragraph" w:customStyle="1" w:styleId="88EA9EB860A44249B4C2DA6629B30CBC">
    <w:name w:val="88EA9EB860A44249B4C2DA6629B30CBC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0F715D"/>
    <w:rPr>
      <w:b/>
      <w:bCs/>
      <w:i/>
      <w:iCs/>
      <w:caps w:val="0"/>
      <w:smallCaps w:val="0"/>
      <w:color w:val="5B9BD5" w:themeColor="accent1"/>
    </w:rPr>
  </w:style>
  <w:style w:type="paragraph" w:customStyle="1" w:styleId="45B50AEF7AC5427685D7A74F000BE2E4">
    <w:name w:val="45B50AEF7AC5427685D7A74F000BE2E4"/>
  </w:style>
  <w:style w:type="paragraph" w:customStyle="1" w:styleId="558C3699FF1E4990BB2F20210890E739">
    <w:name w:val="558C3699FF1E4990BB2F20210890E739"/>
  </w:style>
  <w:style w:type="paragraph" w:customStyle="1" w:styleId="E8A7585D983D4646A25BCEEAD287E891">
    <w:name w:val="E8A7585D983D4646A25BCEEAD287E891"/>
  </w:style>
  <w:style w:type="paragraph" w:customStyle="1" w:styleId="3AC38317ADB64A8294D1ABAD022EFF68">
    <w:name w:val="3AC38317ADB64A8294D1ABAD022EFF68"/>
  </w:style>
  <w:style w:type="paragraph" w:customStyle="1" w:styleId="BE1F96B443394311B6B69B9AF31B310B">
    <w:name w:val="BE1F96B443394311B6B69B9AF31B310B"/>
  </w:style>
  <w:style w:type="paragraph" w:customStyle="1" w:styleId="C3D9B3687DEE43BEAD1AED34C8AB496B">
    <w:name w:val="C3D9B3687DEE43BEAD1AED34C8AB496B"/>
  </w:style>
  <w:style w:type="paragraph" w:customStyle="1" w:styleId="15298A74C2A344EDB328A14AEE00ADE0">
    <w:name w:val="15298A74C2A344EDB328A14AEE00ADE0"/>
    <w:rsid w:val="000F715D"/>
  </w:style>
  <w:style w:type="paragraph" w:customStyle="1" w:styleId="38E2E494A20B475285CB48E485E1B4DA">
    <w:name w:val="38E2E494A20B475285CB48E485E1B4DA"/>
    <w:rsid w:val="000F715D"/>
  </w:style>
  <w:style w:type="paragraph" w:customStyle="1" w:styleId="16FE52A5B82E47C1823E6BB989622843">
    <w:name w:val="16FE52A5B82E47C1823E6BB989622843"/>
    <w:rsid w:val="000F715D"/>
  </w:style>
  <w:style w:type="paragraph" w:customStyle="1" w:styleId="B93D5773EC78427B9E5AE821FAAE0B94">
    <w:name w:val="B93D5773EC78427B9E5AE821FAAE0B94"/>
    <w:rsid w:val="000F715D"/>
  </w:style>
  <w:style w:type="paragraph" w:customStyle="1" w:styleId="9F53235F82EF4DC0A97725B47EC24936">
    <w:name w:val="9F53235F82EF4DC0A97725B47EC24936"/>
    <w:rsid w:val="000F715D"/>
  </w:style>
  <w:style w:type="paragraph" w:customStyle="1" w:styleId="0D28F78B8B8A45E7AAAE9108E98540C2">
    <w:name w:val="0D28F78B8B8A45E7AAAE9108E98540C2"/>
    <w:rsid w:val="000F715D"/>
  </w:style>
  <w:style w:type="paragraph" w:customStyle="1" w:styleId="5FD0E2EEE3194E4AB54D55B3E997C8A2">
    <w:name w:val="5FD0E2EEE3194E4AB54D55B3E997C8A2"/>
    <w:rsid w:val="000F715D"/>
  </w:style>
  <w:style w:type="paragraph" w:customStyle="1" w:styleId="07F9BE8C53D54F75901645E6E429D486">
    <w:name w:val="07F9BE8C53D54F75901645E6E429D486"/>
    <w:rsid w:val="000F715D"/>
  </w:style>
  <w:style w:type="paragraph" w:customStyle="1" w:styleId="F09A5CBEC34A41E58491EAA1E27762E9">
    <w:name w:val="F09A5CBEC34A41E58491EAA1E27762E9"/>
    <w:rsid w:val="000F7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Gachibowli, Hyderabad</CompanyAddress>
  <CompanyPhone>+91-8686180572</CompanyPhone>
  <CompanyFax/>
  <CompanyEmail>balasa.avinash@gmail.com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F958489-8463-4A79-A900-83FF8EEB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0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C5 works</Company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Balasa</dc:creator>
  <cp:lastModifiedBy>Avinash Balasa</cp:lastModifiedBy>
  <cp:revision>2</cp:revision>
  <cp:lastPrinted>2019-07-25T15:30:00Z</cp:lastPrinted>
  <dcterms:created xsi:type="dcterms:W3CDTF">2022-10-15T05:52:00Z</dcterms:created>
  <dcterms:modified xsi:type="dcterms:W3CDTF">2022-10-15T05:52:00Z</dcterms:modified>
</cp:coreProperties>
</file>